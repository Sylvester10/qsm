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b/>
          <w:sz w:val="52"/>
        </w:rPr>
      </w:pPr>
      <w:r>
        <w:rPr>
          <w:b/>
          <w:sz w:val="52"/>
        </w:rPr>
        <w:t>HEADTEACHER WEEKLY REPORT</w:t>
      </w:r>
    </w:p>
    <w:tbl>
      <w:tblPr>
        <w:tblStyle w:val="style154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Week No: </w:t>
            </w:r>
            <w:r>
              <w:t>10</w:t>
            </w:r>
          </w:p>
        </w:tc>
        <w:tc>
          <w:tcPr>
            <w:tcW w:w="3084" w:type="dxa"/>
            <w:tcBorders/>
            <w:tcFitText w:val="false"/>
          </w:tcPr>
          <w:p>
            <w:pPr>
              <w:pStyle w:val="style0"/>
              <w:rPr/>
            </w:pPr>
            <w:r>
              <w:t>Starting:</w:t>
            </w:r>
            <w:r>
              <w:t xml:space="preserve"> 25/06/2018</w:t>
            </w:r>
          </w:p>
        </w:tc>
        <w:tc>
          <w:tcPr>
            <w:tcW w:w="4394" w:type="dxa"/>
            <w:tcBorders/>
            <w:tcFitText w:val="false"/>
          </w:tcPr>
          <w:p>
            <w:pPr>
              <w:pStyle w:val="style0"/>
              <w:rPr/>
            </w:pPr>
            <w:r>
              <w:t>Ending:</w:t>
            </w:r>
            <w:r>
              <w:t xml:space="preserve"> 29/06/2018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rPr>
                <w:b/>
              </w:rPr>
              <w:t>ENROLLMENTS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New Enrollments: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Nil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PURCHASES</w:t>
            </w:r>
            <w:bookmarkStart w:id="0" w:name="_GoBack"/>
            <w:bookmarkEnd w:id="0"/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Forms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Nil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Uniforms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Nil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Sportswear Purchased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Nil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ATTENDANCE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Authorized Absences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Staff:</w:t>
            </w: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  <w:r>
                    <w:t>(s)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</w:p>
          <w:tbl>
            <w:tblPr>
              <w:tblStyle w:val="style154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Unauthorized </w:t>
            </w:r>
            <w:r>
              <w:t>Absences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0"/>
              <w:rPr/>
            </w:pPr>
            <w:r>
              <w:t>Staff:</w:t>
            </w: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  <w:r>
                    <w:t>(s)</w:t>
                  </w: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88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</w:p>
          <w:tbl>
            <w:tblPr>
              <w:tblStyle w:val="style154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ISSUES</w:t>
            </w:r>
            <w:r>
              <w:rPr>
                <w:b/>
              </w:rPr>
              <w:t>/COMPLAINTS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Complaint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Issue</w:t>
                  </w: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Reported by</w:t>
                  </w:r>
                  <w:r>
                    <w:t>?</w:t>
                  </w: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Enquiry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Information provided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Company Name</w:t>
                  </w: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Proposal Summary</w:t>
                  </w: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  <w:tcFitText w:val="false"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  <w:r>
              <w:t xml:space="preserve">Vetting of </w:t>
            </w:r>
            <w:r>
              <w:t xml:space="preserve">exams questions </w:t>
            </w:r>
          </w:p>
          <w:p>
            <w:pPr>
              <w:pStyle w:val="style0"/>
              <w:rPr/>
            </w:pPr>
            <w:r>
              <w:t xml:space="preserve">Commencement of typing. </w:t>
            </w:r>
          </w:p>
          <w:p>
            <w:pPr>
              <w:pStyle w:val="style0"/>
              <w:rPr/>
            </w:pPr>
            <w:r>
              <w:t xml:space="preserve">Preparations for the literacy expression day </w:t>
            </w:r>
          </w:p>
          <w:p>
            <w:pPr>
              <w:pStyle w:val="style0"/>
              <w:rPr/>
            </w:pPr>
            <w:r>
              <w:t xml:space="preserve">Filling of </w:t>
            </w:r>
            <w:r>
              <w:t xml:space="preserve">google forms as requested by the director </w:t>
            </w:r>
          </w:p>
          <w:p>
            <w:pPr>
              <w:pStyle w:val="style0"/>
              <w:rPr/>
            </w:pPr>
            <w:r>
              <w:t>Literacy expression day event</w:t>
            </w:r>
            <w:r>
              <w:t xml:space="preserve">. 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>
        <w:tblPrEx/>
        <w:trPr>
          <w:trHeight w:val="1350" w:hRule="atLeast"/>
        </w:trPr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Completed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  <w:r>
              <w:t>Vetting of exams quetions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  <w:r>
              <w:t xml:space="preserve">Literacy expression day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2"/>
              </w:numPr>
              <w:rPr/>
            </w:pPr>
            <w:r>
              <w:t xml:space="preserve"> </w:t>
            </w:r>
          </w:p>
        </w:tc>
      </w:tr>
      <w:tr>
        <w:tblPrEx/>
        <w:trPr/>
        <w:tc>
          <w:tcPr>
            <w:tcW w:w="2440" w:type="dxa"/>
            <w:tcBorders/>
            <w:tcFitText w:val="false"/>
          </w:tcPr>
          <w:p>
            <w:pPr>
              <w:pStyle w:val="style0"/>
              <w:rPr/>
            </w:pPr>
            <w:r>
              <w:t>Planned for Next Week</w:t>
            </w:r>
          </w:p>
        </w:tc>
        <w:tc>
          <w:tcPr>
            <w:tcW w:w="7478" w:type="dxa"/>
            <w:gridSpan w:val="2"/>
            <w:tcBorders/>
            <w:tcFitText w:val="false"/>
          </w:tcPr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 xml:space="preserve">Completion of the google forms. 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>Fee</w:t>
            </w:r>
            <w:r>
              <w:t xml:space="preserve"> </w:t>
            </w:r>
            <w:r>
              <w:t xml:space="preserve">drive on the 4th. 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 xml:space="preserve"> </w:t>
            </w:r>
            <w:r>
              <w:t>Enforcement of l</w:t>
            </w:r>
            <w:r>
              <w:t>evy pay</w:t>
            </w:r>
            <w:r>
              <w:t>ment</w:t>
            </w:r>
            <w:r>
              <w:t>.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  <w:r>
              <w:t xml:space="preserve"> </w:t>
            </w:r>
          </w:p>
          <w:p>
            <w:pPr>
              <w:pStyle w:val="style179"/>
              <w:numPr>
                <w:ilvl w:val="0"/>
                <w:numId w:val="1"/>
              </w:numPr>
              <w:rPr/>
            </w:pPr>
          </w:p>
        </w:tc>
      </w:tr>
      <w:tr>
        <w:tblPrEx/>
        <w:trPr>
          <w:trHeight w:val="554" w:hRule="atLeast"/>
        </w:trPr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>
        <w:tblPrEx/>
        <w:trPr/>
        <w:tc>
          <w:tcPr>
            <w:tcW w:w="9918" w:type="dxa"/>
            <w:gridSpan w:val="3"/>
            <w:tcBorders/>
            <w:tcFitText w:val="false"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</w:tbl>
    <w:p>
      <w:pPr>
        <w:pStyle w:val="style0"/>
        <w:rPr/>
      </w:pPr>
    </w:p>
    <w:sectPr>
      <w:pgSz w:w="12240" w:h="15840" w:orient="portrait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f998c51f-b82e-48a3-880c-2ed3706cdd9c"/>
    <w:basedOn w:val="style65"/>
    <w:next w:val="style4097"/>
    <w:link w:val="style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Head Teacher - Weekly Report</Template>
  <TotalTime>0</TotalTime>
  <Words>159</Words>
  <Characters>883</Characters>
  <Application>WPS Office</Application>
  <DocSecurity>0</DocSecurity>
  <Paragraphs>236</Paragraphs>
  <ScaleCrop>false</ScaleCrop>
  <LinksUpToDate>false</LinksUpToDate>
  <CharactersWithSpaces>963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2018-07-02T01:37:03Z</dcterms:created>
  <dc:creator>Iso Bassey</dc:creator>
  <lastModifiedBy>TECNO PP7E-DLA1</lastModifiedBy>
  <dcterms:modified xsi:type="dcterms:W3CDTF">2018-07-02T01:37:03Z</dcterms:modified>
  <revision>5</revision>
</coreProperties>
</file>