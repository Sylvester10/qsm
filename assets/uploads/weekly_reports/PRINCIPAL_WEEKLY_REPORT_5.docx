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53B" w:rsidRPr="00AC74C8" w:rsidRDefault="009F3ECD" w:rsidP="00FF253B">
      <w:pPr>
        <w:rPr>
          <w:b/>
          <w:sz w:val="52"/>
        </w:rPr>
      </w:pPr>
      <w:r>
        <w:rPr>
          <w:b/>
          <w:sz w:val="52"/>
        </w:rPr>
        <w:t>PRINCIPAL</w:t>
      </w:r>
      <w:bookmarkStart w:id="0" w:name="_GoBack"/>
      <w:bookmarkEnd w:id="0"/>
      <w:r w:rsidR="00FF253B" w:rsidRPr="00AC74C8">
        <w:rPr>
          <w:b/>
          <w:sz w:val="52"/>
        </w:rPr>
        <w:t xml:space="preserve"> WEEKLY REPORT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AC74C8" w:rsidTr="00995414">
        <w:tc>
          <w:tcPr>
            <w:tcW w:w="2440" w:type="dxa"/>
          </w:tcPr>
          <w:p w:rsidR="00AC74C8" w:rsidRDefault="00AC74C8" w:rsidP="00AD08DF">
            <w:pPr>
              <w:bidi w:val="false"/>
              <w:jc w:val="left"/>
              <w:ind w:firstLine="0" w:hanging="0" w:right="0" w:left="0"/>
              <w:spacing w:line="240" w:lineRule="auto" w:before="0" w:after="0"/>
            </w:pPr>
            <w:r>
              <w:t xml:space="preserve">Week No: </w:t>
            </w:r>
            <w:r>
              <w:rPr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5</w:t>
            </w:r>
          </w:p>
        </w:tc>
        <w:tc>
          <w:tcPr>
            <w:tcW w:w="3084" w:type="dxa"/>
          </w:tcPr>
          <w:p w:rsidR="00AC74C8" w:rsidRDefault="00AC74C8" w:rsidP="00AD08DF">
            <w:pPr>
              <w:bidi w:val="false"/>
              <w:jc w:val="left"/>
              <w:ind w:firstLine="0" w:hanging="0" w:right="0" w:left="0"/>
              <w:spacing w:line="240" w:lineRule="auto" w:before="0" w:after="0"/>
            </w:pPr>
            <w:r>
              <w:t xml:space="preserve">Starting:</w:t>
            </w:r>
            <w:r>
              <w:rPr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 21/5/2018</w:t>
            </w:r>
          </w:p>
        </w:tc>
        <w:tc>
          <w:tcPr>
            <w:tcW w:w="4394" w:type="dxa"/>
          </w:tcPr>
          <w:p w:rsidR="00AC74C8" w:rsidRDefault="00AC74C8" w:rsidP="00AD08DF">
            <w:pPr>
              <w:bidi w:val="false"/>
              <w:jc w:val="left"/>
              <w:ind w:firstLine="0" w:hanging="0" w:right="0" w:left="0"/>
              <w:spacing w:line="240" w:lineRule="auto" w:before="0" w:after="0"/>
            </w:pPr>
            <w:r>
              <w:t xml:space="preserve">Ending:</w:t>
            </w:r>
            <w:r>
              <w:rPr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 26/5/2018</w:t>
            </w:r>
          </w:p>
        </w:tc>
      </w:tr>
      <w:tr w:rsidR="00995414" w:rsidTr="008668D8">
        <w:tc>
          <w:tcPr>
            <w:tcW w:w="9918" w:type="dxa"/>
            <w:gridSpan w:val="3"/>
          </w:tcPr>
          <w:p w:rsidR="00995414" w:rsidRDefault="00995414" w:rsidP="00AD08DF">
            <w:pPr>
              <w:ind w:firstLine="0" w:hanging="0" w:right="0" w:left="0"/>
              <w:bidi w:val="false"/>
              <w:jc w:val="left"/>
              <w:spacing w:line="240" w:lineRule="auto" w:before="0" w:after="0"/>
            </w:pPr>
            <w:r>
              <w:rPr>
                <w:b/>
              </w:rPr>
              <w:t xml:space="preserve">ENROLLMENTS</w:t>
            </w:r>
            <w:r>
              <w:rPr>
                <w:b w:val="true"/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Cs w:val="tru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. Nil</w:t>
            </w:r>
          </w:p>
        </w:tc>
      </w:tr>
      <w:tr w:rsidR="00876571" w:rsidTr="00D11409">
        <w:tc>
          <w:tcPr>
            <w:tcW w:w="2440" w:type="dxa"/>
          </w:tcPr>
          <w:p w:rsidR="00876571" w:rsidRDefault="00876571" w:rsidP="00AD08DF">
            <w:r>
              <w:t>New Enrollments:</w:t>
            </w:r>
          </w:p>
        </w:tc>
        <w:tc>
          <w:tcPr>
            <w:tcW w:w="7478" w:type="dxa"/>
            <w:gridSpan w:val="2"/>
          </w:tcPr>
          <w:p w:rsidR="00876571" w:rsidRDefault="00876571" w:rsidP="00AD08DF"/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>
            <w:pPr>
              <w:rPr>
                <w:b/>
              </w:rPr>
              <w:ind w:firstLine="0" w:hanging="0" w:right="0" w:left="0"/>
              <w:bidi w:val="false"/>
              <w:jc w:val="left"/>
              <w:spacing w:line="240" w:lineRule="auto" w:before="0" w:after="0"/>
            </w:pPr>
            <w:r w:rsidRPr="00BE736D">
              <w:rPr>
                <w:b/>
              </w:rPr>
              <w:t xml:space="preserve">PURCHASES</w:t>
            </w:r>
            <w:r>
              <w:rPr>
                <w:b w:val="true"/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Cs w:val="tru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     Nil</w:t>
            </w:r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Forms Purchased</w:t>
            </w:r>
          </w:p>
        </w:tc>
        <w:tc>
          <w:tcPr>
            <w:tcW w:w="7478" w:type="dxa"/>
            <w:gridSpan w:val="2"/>
          </w:tcPr>
          <w:p w:rsidR="00AC74C8" w:rsidRDefault="00AC74C8"/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Uniforms Purchased</w:t>
            </w:r>
          </w:p>
        </w:tc>
        <w:tc>
          <w:tcPr>
            <w:tcW w:w="7478" w:type="dxa"/>
            <w:gridSpan w:val="2"/>
          </w:tcPr>
          <w:p w:rsidR="00AC74C8" w:rsidRDefault="00AC74C8"/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AC74C8" w:rsidRDefault="00AC74C8"/>
        </w:tc>
      </w:tr>
      <w:tr w:rsidR="00995414" w:rsidTr="00995414">
        <w:tc>
          <w:tcPr>
            <w:tcW w:w="2440" w:type="dxa"/>
          </w:tcPr>
          <w:p w:rsidR="00995414" w:rsidRDefault="00995414"/>
        </w:tc>
        <w:tc>
          <w:tcPr>
            <w:tcW w:w="7478" w:type="dxa"/>
            <w:gridSpan w:val="2"/>
          </w:tcPr>
          <w:p w:rsidR="00995414" w:rsidRDefault="00995414"/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>
            <w:pPr>
              <w:rPr>
                <w:b/>
              </w:rPr>
              <w:bidi w:val="false"/>
              <w:jc w:val="left"/>
              <w:ind w:firstLine="0" w:hanging="0" w:right="0" w:left="0"/>
              <w:spacing w:line="240" w:lineRule="auto" w:before="0" w:after="0"/>
            </w:pPr>
            <w:r w:rsidRPr="00BE736D">
              <w:rPr>
                <w:b/>
              </w:rPr>
              <w:t xml:space="preserve">ATTENDANCE</w:t>
            </w:r>
            <w:r>
              <w:rPr>
                <w:b w:val="true"/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Cs w:val="tru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  Nil</w:t>
            </w:r>
          </w:p>
        </w:tc>
      </w:tr>
      <w:tr w:rsidR="007B4880" w:rsidTr="00995414">
        <w:tc>
          <w:tcPr>
            <w:tcW w:w="2440" w:type="dxa"/>
          </w:tcPr>
          <w:p w:rsidR="007B4880" w:rsidRDefault="007B4880">
            <w:r>
              <w:t>Authorized Absences</w:t>
            </w:r>
          </w:p>
        </w:tc>
        <w:tc>
          <w:tcPr>
            <w:tcW w:w="7478" w:type="dxa"/>
            <w:gridSpan w:val="2"/>
          </w:tcPr>
          <w:p w:rsidR="007B4880" w:rsidRDefault="00995414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995414" w:rsidTr="00995414">
              <w:tc>
                <w:tcPr>
                  <w:tcW w:w="703" w:type="dxa"/>
                </w:tcPr>
                <w:p w:rsidR="00995414" w:rsidRDefault="00995414" w:rsidP="007B4880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995414" w:rsidRDefault="00995414" w:rsidP="007B4880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995414" w:rsidRDefault="00995414" w:rsidP="007B4880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995414" w:rsidRDefault="00995414" w:rsidP="007B4880">
                  <w:r>
                    <w:t>Reason</w:t>
                  </w:r>
                </w:p>
              </w:tc>
            </w:tr>
            <w:tr w:rsidR="00995414" w:rsidTr="00995414">
              <w:tc>
                <w:tcPr>
                  <w:tcW w:w="703" w:type="dxa"/>
                </w:tcPr>
                <w:p w:rsidR="00995414" w:rsidRDefault="00995414" w:rsidP="007B4880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995414" w:rsidRDefault="00995414" w:rsidP="007B4880"/>
              </w:tc>
              <w:tc>
                <w:tcPr>
                  <w:tcW w:w="992" w:type="dxa"/>
                </w:tcPr>
                <w:p w:rsidR="00995414" w:rsidRDefault="00995414" w:rsidP="007B4880"/>
              </w:tc>
              <w:tc>
                <w:tcPr>
                  <w:tcW w:w="2268" w:type="dxa"/>
                </w:tcPr>
                <w:p w:rsidR="00995414" w:rsidRDefault="00995414" w:rsidP="007B4880"/>
              </w:tc>
            </w:tr>
            <w:tr w:rsidR="00995414" w:rsidTr="00995414">
              <w:tc>
                <w:tcPr>
                  <w:tcW w:w="703" w:type="dxa"/>
                </w:tcPr>
                <w:p w:rsidR="00995414" w:rsidRDefault="00995414" w:rsidP="007B4880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995414" w:rsidRDefault="00995414" w:rsidP="007B4880"/>
              </w:tc>
              <w:tc>
                <w:tcPr>
                  <w:tcW w:w="992" w:type="dxa"/>
                </w:tcPr>
                <w:p w:rsidR="00995414" w:rsidRDefault="00995414" w:rsidP="007B4880"/>
              </w:tc>
              <w:tc>
                <w:tcPr>
                  <w:tcW w:w="2268" w:type="dxa"/>
                </w:tcPr>
                <w:p w:rsidR="00995414" w:rsidRDefault="00995414" w:rsidP="007B4880"/>
              </w:tc>
            </w:tr>
          </w:tbl>
          <w:p w:rsidR="007B4880" w:rsidRDefault="007B4880"/>
          <w:p w:rsidR="00995414" w:rsidRDefault="00995414" w:rsidP="00995414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995414" w:rsidTr="00995414">
              <w:trPr>
                <w:trHeight w:val="252"/>
              </w:trPr>
              <w:tc>
                <w:tcPr>
                  <w:tcW w:w="770" w:type="dxa"/>
                </w:tcPr>
                <w:p w:rsidR="00995414" w:rsidRDefault="00995414" w:rsidP="00995414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995414" w:rsidRDefault="00995414" w:rsidP="00995414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995414" w:rsidRDefault="00995414" w:rsidP="00995414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995414" w:rsidRDefault="00995414" w:rsidP="00995414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995414" w:rsidRDefault="00995414" w:rsidP="00995414">
                  <w:r>
                    <w:t>Reason</w:t>
                  </w:r>
                </w:p>
              </w:tc>
            </w:tr>
            <w:tr w:rsidR="00995414" w:rsidTr="00995414">
              <w:trPr>
                <w:trHeight w:val="252"/>
              </w:trPr>
              <w:tc>
                <w:tcPr>
                  <w:tcW w:w="770" w:type="dxa"/>
                </w:tcPr>
                <w:p w:rsidR="00995414" w:rsidRDefault="00995414" w:rsidP="00995414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995414" w:rsidRDefault="00995414" w:rsidP="00995414"/>
              </w:tc>
              <w:tc>
                <w:tcPr>
                  <w:tcW w:w="771" w:type="dxa"/>
                </w:tcPr>
                <w:p w:rsidR="00995414" w:rsidRDefault="00995414" w:rsidP="00995414"/>
              </w:tc>
              <w:tc>
                <w:tcPr>
                  <w:tcW w:w="1365" w:type="dxa"/>
                </w:tcPr>
                <w:p w:rsidR="00995414" w:rsidRDefault="00995414" w:rsidP="00995414"/>
              </w:tc>
              <w:tc>
                <w:tcPr>
                  <w:tcW w:w="2693" w:type="dxa"/>
                </w:tcPr>
                <w:p w:rsidR="00995414" w:rsidRDefault="00995414" w:rsidP="00995414"/>
              </w:tc>
            </w:tr>
            <w:tr w:rsidR="00995414" w:rsidTr="00995414">
              <w:trPr>
                <w:trHeight w:val="252"/>
              </w:trPr>
              <w:tc>
                <w:tcPr>
                  <w:tcW w:w="770" w:type="dxa"/>
                </w:tcPr>
                <w:p w:rsidR="00995414" w:rsidRDefault="00995414" w:rsidP="00995414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995414" w:rsidRDefault="00995414" w:rsidP="00995414"/>
              </w:tc>
              <w:tc>
                <w:tcPr>
                  <w:tcW w:w="771" w:type="dxa"/>
                </w:tcPr>
                <w:p w:rsidR="00995414" w:rsidRDefault="00995414" w:rsidP="00995414"/>
              </w:tc>
              <w:tc>
                <w:tcPr>
                  <w:tcW w:w="1365" w:type="dxa"/>
                </w:tcPr>
                <w:p w:rsidR="00995414" w:rsidRDefault="00995414" w:rsidP="00995414"/>
              </w:tc>
              <w:tc>
                <w:tcPr>
                  <w:tcW w:w="2693" w:type="dxa"/>
                </w:tcPr>
                <w:p w:rsidR="00995414" w:rsidRDefault="00995414" w:rsidP="00995414"/>
              </w:tc>
            </w:tr>
          </w:tbl>
          <w:p w:rsidR="00995414" w:rsidRDefault="00995414"/>
          <w:p w:rsidR="007B4880" w:rsidRDefault="007B4880"/>
        </w:tc>
      </w:tr>
      <w:tr w:rsidR="007B4880" w:rsidTr="00995414">
        <w:tc>
          <w:tcPr>
            <w:tcW w:w="2440" w:type="dxa"/>
          </w:tcPr>
          <w:p w:rsidR="007B4880" w:rsidRDefault="007B4880">
            <w:r>
              <w:t xml:space="preserve">Unauthorized </w:t>
            </w:r>
            <w:r w:rsidR="00BE736D">
              <w:t>Absences</w:t>
            </w:r>
          </w:p>
        </w:tc>
        <w:tc>
          <w:tcPr>
            <w:tcW w:w="7478" w:type="dxa"/>
            <w:gridSpan w:val="2"/>
          </w:tcPr>
          <w:p w:rsidR="007B4880" w:rsidRDefault="00995414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7B4880" w:rsidTr="00AC74C8">
              <w:tc>
                <w:tcPr>
                  <w:tcW w:w="690" w:type="dxa"/>
                </w:tcPr>
                <w:p w:rsidR="007B4880" w:rsidRDefault="007B4880" w:rsidP="007B4880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7B4880" w:rsidRDefault="007B4880" w:rsidP="007B4880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7B4880" w:rsidRDefault="007B4880" w:rsidP="007B4880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7B4880" w:rsidRDefault="007B4880" w:rsidP="007B4880">
                  <w:r>
                    <w:t>Date</w:t>
                  </w:r>
                  <w:r w:rsidR="00BE736D">
                    <w:t>(s)</w:t>
                  </w:r>
                </w:p>
              </w:tc>
            </w:tr>
            <w:tr w:rsidR="007B4880" w:rsidTr="00AC74C8">
              <w:tc>
                <w:tcPr>
                  <w:tcW w:w="690" w:type="dxa"/>
                </w:tcPr>
                <w:p w:rsidR="007B4880" w:rsidRDefault="00BE736D" w:rsidP="007B4880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7B4880" w:rsidRDefault="007B4880" w:rsidP="007B4880"/>
              </w:tc>
              <w:tc>
                <w:tcPr>
                  <w:tcW w:w="2977" w:type="dxa"/>
                </w:tcPr>
                <w:p w:rsidR="007B4880" w:rsidRDefault="007B4880" w:rsidP="007B4880"/>
              </w:tc>
              <w:tc>
                <w:tcPr>
                  <w:tcW w:w="1134" w:type="dxa"/>
                </w:tcPr>
                <w:p w:rsidR="007B4880" w:rsidRDefault="007B4880" w:rsidP="007B4880"/>
              </w:tc>
            </w:tr>
            <w:tr w:rsidR="00BE736D" w:rsidTr="00AC74C8">
              <w:tc>
                <w:tcPr>
                  <w:tcW w:w="690" w:type="dxa"/>
                </w:tcPr>
                <w:p w:rsidR="00BE736D" w:rsidRDefault="00BE736D" w:rsidP="007B4880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E736D" w:rsidRDefault="00BE736D" w:rsidP="007B4880"/>
              </w:tc>
              <w:tc>
                <w:tcPr>
                  <w:tcW w:w="2977" w:type="dxa"/>
                </w:tcPr>
                <w:p w:rsidR="00BE736D" w:rsidRDefault="00BE736D" w:rsidP="007B4880"/>
              </w:tc>
              <w:tc>
                <w:tcPr>
                  <w:tcW w:w="1134" w:type="dxa"/>
                </w:tcPr>
                <w:p w:rsidR="00BE736D" w:rsidRDefault="00BE736D" w:rsidP="007B4880"/>
              </w:tc>
            </w:tr>
          </w:tbl>
          <w:p w:rsidR="00995414" w:rsidRDefault="00995414" w:rsidP="00995414"/>
          <w:p w:rsidR="00995414" w:rsidRDefault="00995414" w:rsidP="00995414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995414" w:rsidTr="00AD08DF">
              <w:trPr>
                <w:trHeight w:val="252"/>
              </w:trPr>
              <w:tc>
                <w:tcPr>
                  <w:tcW w:w="770" w:type="dxa"/>
                </w:tcPr>
                <w:p w:rsidR="00995414" w:rsidRDefault="00995414" w:rsidP="00995414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995414" w:rsidRDefault="00995414" w:rsidP="00995414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995414" w:rsidRDefault="00995414" w:rsidP="00995414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995414" w:rsidRDefault="00995414" w:rsidP="00995414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995414" w:rsidRDefault="00995414" w:rsidP="00995414">
                  <w:r>
                    <w:t>Reason</w:t>
                  </w:r>
                </w:p>
              </w:tc>
            </w:tr>
            <w:tr w:rsidR="00995414" w:rsidTr="00AD08DF">
              <w:trPr>
                <w:trHeight w:val="252"/>
              </w:trPr>
              <w:tc>
                <w:tcPr>
                  <w:tcW w:w="770" w:type="dxa"/>
                </w:tcPr>
                <w:p w:rsidR="00995414" w:rsidRDefault="00995414" w:rsidP="00995414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995414" w:rsidRDefault="00995414" w:rsidP="00995414"/>
              </w:tc>
              <w:tc>
                <w:tcPr>
                  <w:tcW w:w="771" w:type="dxa"/>
                </w:tcPr>
                <w:p w:rsidR="00995414" w:rsidRDefault="00995414" w:rsidP="00995414"/>
              </w:tc>
              <w:tc>
                <w:tcPr>
                  <w:tcW w:w="1365" w:type="dxa"/>
                </w:tcPr>
                <w:p w:rsidR="00995414" w:rsidRDefault="00995414" w:rsidP="00995414"/>
              </w:tc>
              <w:tc>
                <w:tcPr>
                  <w:tcW w:w="2693" w:type="dxa"/>
                </w:tcPr>
                <w:p w:rsidR="00995414" w:rsidRDefault="00995414" w:rsidP="00995414"/>
              </w:tc>
            </w:tr>
            <w:tr w:rsidR="00995414" w:rsidTr="00AD08DF">
              <w:trPr>
                <w:trHeight w:val="252"/>
              </w:trPr>
              <w:tc>
                <w:tcPr>
                  <w:tcW w:w="770" w:type="dxa"/>
                </w:tcPr>
                <w:p w:rsidR="00995414" w:rsidRDefault="00995414" w:rsidP="00995414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995414" w:rsidRDefault="00995414" w:rsidP="00995414"/>
              </w:tc>
              <w:tc>
                <w:tcPr>
                  <w:tcW w:w="771" w:type="dxa"/>
                </w:tcPr>
                <w:p w:rsidR="00995414" w:rsidRDefault="00995414" w:rsidP="00995414"/>
              </w:tc>
              <w:tc>
                <w:tcPr>
                  <w:tcW w:w="1365" w:type="dxa"/>
                </w:tcPr>
                <w:p w:rsidR="00995414" w:rsidRDefault="00995414" w:rsidP="00995414"/>
              </w:tc>
              <w:tc>
                <w:tcPr>
                  <w:tcW w:w="2693" w:type="dxa"/>
                </w:tcPr>
                <w:p w:rsidR="00995414" w:rsidRDefault="00995414" w:rsidP="00995414"/>
              </w:tc>
            </w:tr>
          </w:tbl>
          <w:p w:rsidR="00995414" w:rsidRDefault="00995414" w:rsidP="00995414"/>
          <w:p w:rsidR="007B4880" w:rsidRDefault="007B4880"/>
          <w:p w:rsidR="007B4880" w:rsidRDefault="007B4880"/>
        </w:tc>
      </w:tr>
      <w:tr w:rsidR="00990750" w:rsidTr="00995414">
        <w:tc>
          <w:tcPr>
            <w:tcW w:w="9918" w:type="dxa"/>
            <w:gridSpan w:val="3"/>
          </w:tcPr>
          <w:p w:rsidR="00990750" w:rsidRPr="00990750" w:rsidRDefault="00990750">
            <w:pPr>
              <w:rPr>
                <w:b/>
              </w:rPr>
              <w:bidi w:val="false"/>
              <w:jc w:val="left"/>
              <w:ind w:firstLine="0" w:hanging="0" w:right="0" w:left="0"/>
              <w:spacing w:line="264" w:lineRule="auto" w:before="0" w:after="160"/>
            </w:pPr>
            <w:r w:rsidRPr="00990750">
              <w:rPr>
                <w:b/>
              </w:rPr>
              <w:t>ISSUES</w:t>
            </w:r>
            <w:r w:rsidR="00FF253B">
              <w:rPr>
                <w:b/>
              </w:rPr>
              <w:t xml:space="preserve">/COMPLAINTS</w:t>
            </w:r>
            <w:r>
              <w:rPr>
                <w:b w:val="true"/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Cs w:val="tru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     Nil</w:t>
            </w:r>
          </w:p>
        </w:tc>
      </w:tr>
      <w:tr w:rsidR="00990750" w:rsidTr="00995414">
        <w:tc>
          <w:tcPr>
            <w:tcW w:w="9918" w:type="dxa"/>
            <w:gridSpan w:val="3"/>
          </w:tcPr>
          <w:p w:rsidR="00990750" w:rsidRDefault="00990750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990750" w:rsidRDefault="00990750" w:rsidP="00990750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990750" w:rsidRDefault="00990750" w:rsidP="00990750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990750" w:rsidRDefault="00990750" w:rsidP="00990750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990750" w:rsidRDefault="00990750" w:rsidP="00990750">
                  <w:r>
                    <w:t>Action taken</w:t>
                  </w:r>
                </w:p>
              </w:tc>
            </w:tr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/>
              </w:tc>
              <w:tc>
                <w:tcPr>
                  <w:tcW w:w="1418" w:type="dxa"/>
                </w:tcPr>
                <w:p w:rsidR="00990750" w:rsidRDefault="00990750" w:rsidP="00990750"/>
              </w:tc>
              <w:tc>
                <w:tcPr>
                  <w:tcW w:w="850" w:type="dxa"/>
                </w:tcPr>
                <w:p w:rsidR="00990750" w:rsidRDefault="00990750" w:rsidP="00990750"/>
              </w:tc>
              <w:tc>
                <w:tcPr>
                  <w:tcW w:w="1134" w:type="dxa"/>
                </w:tcPr>
                <w:p w:rsidR="00990750" w:rsidRDefault="00990750" w:rsidP="00990750"/>
              </w:tc>
              <w:tc>
                <w:tcPr>
                  <w:tcW w:w="2977" w:type="dxa"/>
                </w:tcPr>
                <w:p w:rsidR="00990750" w:rsidRDefault="00990750" w:rsidP="00990750"/>
              </w:tc>
            </w:tr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/>
              </w:tc>
              <w:tc>
                <w:tcPr>
                  <w:tcW w:w="1418" w:type="dxa"/>
                </w:tcPr>
                <w:p w:rsidR="00990750" w:rsidRDefault="00990750" w:rsidP="00990750"/>
              </w:tc>
              <w:tc>
                <w:tcPr>
                  <w:tcW w:w="850" w:type="dxa"/>
                </w:tcPr>
                <w:p w:rsidR="00990750" w:rsidRDefault="00990750" w:rsidP="00990750"/>
              </w:tc>
              <w:tc>
                <w:tcPr>
                  <w:tcW w:w="1134" w:type="dxa"/>
                </w:tcPr>
                <w:p w:rsidR="00990750" w:rsidRDefault="00990750" w:rsidP="00990750"/>
              </w:tc>
              <w:tc>
                <w:tcPr>
                  <w:tcW w:w="2977" w:type="dxa"/>
                </w:tcPr>
                <w:p w:rsidR="00990750" w:rsidRDefault="00990750" w:rsidP="00990750"/>
              </w:tc>
            </w:tr>
          </w:tbl>
          <w:p w:rsidR="00990750" w:rsidRDefault="00990750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FF253B" w:rsidTr="00AC74C8">
              <w:tc>
                <w:tcPr>
                  <w:tcW w:w="689" w:type="dxa"/>
                </w:tcPr>
                <w:p w:rsidR="00FF253B" w:rsidRDefault="00FF253B" w:rsidP="00FF253B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FF253B" w:rsidRDefault="00FF253B" w:rsidP="00FF253B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FF253B" w:rsidRDefault="00FF253B" w:rsidP="00FF253B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FF253B" w:rsidRDefault="00FF253B" w:rsidP="00FF253B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FF253B" w:rsidRDefault="00FF253B" w:rsidP="00FF253B">
                  <w:r>
                    <w:t>Action taken</w:t>
                  </w:r>
                </w:p>
              </w:tc>
            </w:tr>
            <w:tr w:rsidR="00FF253B" w:rsidTr="00AC74C8">
              <w:tc>
                <w:tcPr>
                  <w:tcW w:w="689" w:type="dxa"/>
                </w:tcPr>
                <w:p w:rsidR="00FF253B" w:rsidRDefault="00FF253B" w:rsidP="00FF253B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FF253B" w:rsidRDefault="00FF253B" w:rsidP="00FF253B"/>
              </w:tc>
              <w:tc>
                <w:tcPr>
                  <w:tcW w:w="1529" w:type="dxa"/>
                </w:tcPr>
                <w:p w:rsidR="00FF253B" w:rsidRDefault="00FF253B" w:rsidP="00FF253B"/>
              </w:tc>
              <w:tc>
                <w:tcPr>
                  <w:tcW w:w="1306" w:type="dxa"/>
                </w:tcPr>
                <w:p w:rsidR="00FF253B" w:rsidRDefault="00FF253B" w:rsidP="00FF253B"/>
              </w:tc>
              <w:tc>
                <w:tcPr>
                  <w:tcW w:w="3544" w:type="dxa"/>
                </w:tcPr>
                <w:p w:rsidR="00FF253B" w:rsidRDefault="00FF253B" w:rsidP="00FF253B"/>
              </w:tc>
            </w:tr>
            <w:tr w:rsidR="00FF253B" w:rsidTr="00AC74C8">
              <w:tc>
                <w:tcPr>
                  <w:tcW w:w="689" w:type="dxa"/>
                </w:tcPr>
                <w:p w:rsidR="00FF253B" w:rsidRDefault="00FF253B" w:rsidP="00FF253B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FF253B" w:rsidRDefault="00FF253B" w:rsidP="00FF253B"/>
              </w:tc>
              <w:tc>
                <w:tcPr>
                  <w:tcW w:w="1529" w:type="dxa"/>
                </w:tcPr>
                <w:p w:rsidR="00FF253B" w:rsidRDefault="00FF253B" w:rsidP="00FF253B"/>
              </w:tc>
              <w:tc>
                <w:tcPr>
                  <w:tcW w:w="1306" w:type="dxa"/>
                </w:tcPr>
                <w:p w:rsidR="00FF253B" w:rsidRDefault="00FF253B" w:rsidP="00FF253B"/>
              </w:tc>
              <w:tc>
                <w:tcPr>
                  <w:tcW w:w="3544" w:type="dxa"/>
                </w:tcPr>
                <w:p w:rsidR="00FF253B" w:rsidRDefault="00FF253B" w:rsidP="00FF253B"/>
              </w:tc>
            </w:tr>
          </w:tbl>
          <w:p w:rsidR="00990750" w:rsidRDefault="00990750"/>
          <w:p w:rsidR="00FF253B" w:rsidRDefault="00FF253B"/>
        </w:tc>
      </w:tr>
      <w:tr w:rsidR="00DC133E" w:rsidTr="00995414">
        <w:tc>
          <w:tcPr>
            <w:tcW w:w="9918" w:type="dxa"/>
            <w:gridSpan w:val="3"/>
          </w:tcPr>
          <w:p w:rsidR="00DC133E" w:rsidRPr="00DC133E" w:rsidRDefault="00DC133E">
            <w:pPr>
              <w:rPr>
                <w:b/>
              </w:rPr>
              <w:bidi w:val="false"/>
              <w:jc w:val="left"/>
              <w:ind w:firstLine="0" w:hanging="0" w:right="0" w:left="0"/>
              <w:spacing w:line="264" w:lineRule="auto" w:before="0" w:after="160"/>
            </w:pPr>
            <w:r w:rsidRPr="00DC133E">
              <w:rPr>
                <w:b/>
              </w:rPr>
              <w:t xml:space="preserve">ENQURIES</w:t>
            </w:r>
            <w:r>
              <w:rPr>
                <w:b w:val="true"/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Cs w:val="tru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     Nil</w:t>
            </w:r>
          </w:p>
        </w:tc>
      </w:tr>
      <w:tr w:rsidR="00DC133E" w:rsidTr="00995414">
        <w:tc>
          <w:tcPr>
            <w:tcW w:w="9918" w:type="dxa"/>
            <w:gridSpan w:val="3"/>
          </w:tcPr>
          <w:p w:rsidR="00DC133E" w:rsidRDefault="00DC133E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lastRenderedPageBreak/>
                    <w:t>S/No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DC133E" w:rsidRDefault="00DC133E" w:rsidP="00DC133E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DC133E" w:rsidRDefault="00DC133E" w:rsidP="00DC133E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DC133E" w:rsidRDefault="00DC133E" w:rsidP="00DC133E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DC133E" w:rsidRDefault="00DC133E" w:rsidP="00DC133E">
                  <w:r>
                    <w:t>Information provided</w:t>
                  </w:r>
                </w:p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  <w:tc>
                <w:tcPr>
                  <w:tcW w:w="992" w:type="dxa"/>
                </w:tcPr>
                <w:p w:rsidR="00DC133E" w:rsidRDefault="00DC133E" w:rsidP="00DC133E"/>
              </w:tc>
              <w:tc>
                <w:tcPr>
                  <w:tcW w:w="1134" w:type="dxa"/>
                </w:tcPr>
                <w:p w:rsidR="00DC133E" w:rsidRDefault="00DC133E" w:rsidP="00DC133E"/>
              </w:tc>
              <w:tc>
                <w:tcPr>
                  <w:tcW w:w="2268" w:type="dxa"/>
                </w:tcPr>
                <w:p w:rsidR="00DC133E" w:rsidRDefault="00DC133E" w:rsidP="00DC133E"/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  <w:tc>
                <w:tcPr>
                  <w:tcW w:w="992" w:type="dxa"/>
                </w:tcPr>
                <w:p w:rsidR="00DC133E" w:rsidRDefault="00DC133E" w:rsidP="00DC133E"/>
              </w:tc>
              <w:tc>
                <w:tcPr>
                  <w:tcW w:w="1134" w:type="dxa"/>
                </w:tcPr>
                <w:p w:rsidR="00DC133E" w:rsidRDefault="00DC133E" w:rsidP="00DC133E"/>
              </w:tc>
              <w:tc>
                <w:tcPr>
                  <w:tcW w:w="2268" w:type="dxa"/>
                </w:tcPr>
                <w:p w:rsidR="00DC133E" w:rsidRDefault="00DC133E" w:rsidP="00DC133E"/>
              </w:tc>
            </w:tr>
          </w:tbl>
          <w:p w:rsidR="00DC133E" w:rsidRDefault="00DC133E"/>
          <w:p w:rsidR="00DC133E" w:rsidRDefault="00DC133E"/>
        </w:tc>
      </w:tr>
      <w:tr w:rsidR="00DC133E" w:rsidTr="00995414">
        <w:tc>
          <w:tcPr>
            <w:tcW w:w="9918" w:type="dxa"/>
            <w:gridSpan w:val="3"/>
          </w:tcPr>
          <w:p w:rsidR="00DC133E" w:rsidRPr="00DC133E" w:rsidRDefault="00DC133E">
            <w:pPr>
              <w:rPr>
                <w:b/>
              </w:rPr>
              <w:bidi w:val="false"/>
              <w:jc w:val="left"/>
              <w:ind w:firstLine="0" w:hanging="0" w:right="0" w:left="0"/>
              <w:spacing w:line="264" w:lineRule="auto" w:before="0" w:after="160"/>
            </w:pPr>
            <w:r w:rsidRPr="00DC133E">
              <w:rPr>
                <w:b/>
              </w:rPr>
              <w:lastRenderedPageBreak/>
              <w:t xml:space="preserve">PROPOSALS</w:t>
            </w:r>
            <w:r>
              <w:rPr>
                <w:b w:val="true"/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Cs w:val="tru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    Nil</w:t>
            </w:r>
          </w:p>
        </w:tc>
      </w:tr>
      <w:tr w:rsidR="00DC133E" w:rsidTr="00995414">
        <w:tc>
          <w:tcPr>
            <w:tcW w:w="9918" w:type="dxa"/>
            <w:gridSpan w:val="3"/>
          </w:tcPr>
          <w:p w:rsidR="00DC133E" w:rsidRDefault="00DC133E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DC133E" w:rsidRDefault="00DC133E" w:rsidP="00DC133E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DC133E" w:rsidRDefault="00DC133E" w:rsidP="00DC133E">
                  <w:r>
                    <w:t>Date</w:t>
                  </w:r>
                </w:p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4394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4394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</w:tr>
          </w:tbl>
          <w:p w:rsidR="00DC133E" w:rsidRDefault="00DC133E"/>
          <w:p w:rsidR="00DC133E" w:rsidRDefault="00DC133E"/>
        </w:tc>
      </w:tr>
      <w:tr w:rsidR="00DC133E" w:rsidTr="00995414">
        <w:tc>
          <w:tcPr>
            <w:tcW w:w="9918" w:type="dxa"/>
            <w:gridSpan w:val="3"/>
          </w:tcPr>
          <w:p w:rsidR="00DC133E" w:rsidRPr="00FF253B" w:rsidRDefault="00FF253B">
            <w:pPr>
              <w:rPr>
                <w:b/>
              </w:rPr>
            </w:pPr>
            <w:r w:rsidRPr="00FF253B">
              <w:rPr>
                <w:b/>
              </w:rPr>
              <w:t>HIGHLIGHTS OF THE WEEK</w:t>
            </w:r>
          </w:p>
        </w:tc>
      </w:tr>
      <w:tr w:rsidR="00FF253B" w:rsidTr="00995414">
        <w:tc>
          <w:tcPr>
            <w:tcW w:w="9918" w:type="dxa"/>
            <w:gridSpan w:val="3"/>
          </w:tcPr>
          <w:p w:rsidR="00FF253B" w:rsidRDefault="00FF253B"/>
          <w:p w:rsidR="00FF253B" w:rsidRDefault="00FF253B">
            <w:pPr>
              <w:bidi w:val="false"/>
              <w:jc w:val="left"/>
              <w:ind w:firstLine="0" w:hanging="0" w:right="0" w:left="0"/>
              <w:spacing w:line="264" w:lineRule="auto" w:before="0" w:after="160"/>
            </w:pPr>
            <w:r>
              <w:rPr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PTA   Meeting </w:t>
            </w:r>
          </w:p>
          <w:p w:rsidR="00FF253B" w:rsidRDefault="00FF253B">
            <w:pPr>
              <w:bidi w:val="false"/>
              <w:jc w:val="left"/>
              <w:ind w:firstLine="0" w:hanging="0" w:right="0" w:left="0"/>
              <w:spacing w:line="264" w:lineRule="auto" w:before="0" w:after="160"/>
            </w:pPr>
            <w:r>
              <w:rPr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Club Activities </w:t>
            </w:r>
          </w:p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 w:rsidP="00AD08DF">
            <w:pPr>
              <w:rPr>
                <w:b/>
              </w:rPr>
            </w:pPr>
            <w:r w:rsidRPr="00BE736D">
              <w:rPr>
                <w:b/>
              </w:rPr>
              <w:t>TASKS</w:t>
            </w:r>
          </w:p>
        </w:tc>
      </w:tr>
      <w:tr w:rsidR="00BE736D" w:rsidTr="00995414">
        <w:tc>
          <w:tcPr>
            <w:tcW w:w="2440" w:type="dxa"/>
          </w:tcPr>
          <w:p w:rsidR="00BE736D" w:rsidRDefault="00BE736D" w:rsidP="00AD08DF">
            <w:r>
              <w:t>Completed</w:t>
            </w:r>
          </w:p>
        </w:tc>
        <w:tc>
          <w:tcPr>
            <w:tcW w:w="7478" w:type="dxa"/>
            <w:gridSpan w:val="2"/>
          </w:tcPr>
          <w:p w:rsidR="00BE736D" w:rsidRDefault="00BE736D" w:rsidP="00BE736D">
            <w:pPr>
              <w:pStyle w:val="ListParagraph"/>
              <w:numPr>
                <w:ilvl w:val="0"/>
                <w:numId w:val="3"/>
              </w:numPr>
              <w:bidi w:val="false"/>
              <w:jc w:val="left"/>
              <w:spacing w:line="264" w:lineRule="auto" w:before="0" w:after="160"/>
            </w:pPr>
            <w:r>
              <w:t xml:space="preserve"> </w:t>
            </w:r>
            <w:r>
              <w:rPr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Secondary  update in PTA meeting </w:t>
            </w:r>
          </w:p>
          <w:p w:rsidR="00BE736D" w:rsidRDefault="00BE736D" w:rsidP="00BE736D">
            <w:pPr>
              <w:pStyle w:val="ListParagraph"/>
              <w:numPr>
                <w:ilvl w:val="0"/>
                <w:numId w:val="3"/>
              </w:numPr>
              <w:bidi w:val="false"/>
              <w:jc w:val="left"/>
              <w:spacing w:line="264" w:lineRule="auto" w:before="0" w:after="160"/>
            </w:pPr>
            <w:r>
              <w:rPr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Completion of</w:t>
            </w:r>
            <w:r>
              <w:t xml:space="preserve"> </w:t>
            </w:r>
            <w:r>
              <w:rPr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 Ist batch records</w:t>
            </w:r>
          </w:p>
          <w:p w:rsidR="00BE736D" w:rsidRDefault="00BE736D" w:rsidP="00BE736D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</w:p>
          <w:p w:rsidR="00BE736D" w:rsidRDefault="00BE736D" w:rsidP="00BE736D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</w:p>
        </w:tc>
      </w:tr>
      <w:tr w:rsidR="00BE736D" w:rsidTr="00995414">
        <w:tc>
          <w:tcPr>
            <w:tcW w:w="2440" w:type="dxa"/>
          </w:tcPr>
          <w:p w:rsidR="00BE736D" w:rsidRDefault="00BE736D" w:rsidP="00AD08DF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BE736D" w:rsidRDefault="00BE736D" w:rsidP="00BE736D">
            <w:pPr>
              <w:pStyle w:val="ListParagraph"/>
              <w:numPr>
                <w:ilvl w:val="0"/>
                <w:numId w:val="4"/>
              </w:numPr>
              <w:bidi w:val="false"/>
              <w:jc w:val="left"/>
              <w:spacing w:line="264" w:lineRule="auto" w:before="0" w:after="160"/>
            </w:pPr>
            <w:r>
              <w:rPr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Mid-term exams </w:t>
            </w:r>
          </w:p>
          <w:p w:rsidR="00BE736D" w:rsidRDefault="00BE736D" w:rsidP="00BE736D">
            <w:pPr>
              <w:pStyle w:val="ListParagraph"/>
              <w:numPr>
                <w:ilvl w:val="0"/>
                <w:numId w:val="4"/>
              </w:numPr>
              <w:bidi w:val="false"/>
              <w:jc w:val="left"/>
              <w:spacing w:line="264" w:lineRule="auto" w:before="0" w:after="160"/>
            </w:pPr>
            <w:r>
              <w:t xml:space="preserve"> </w:t>
            </w:r>
            <w:r>
              <w:rPr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submission  of application letter for field trip to Red Cross Society.</w:t>
            </w:r>
          </w:p>
          <w:p w:rsidR="00BE736D" w:rsidRDefault="00BE736D" w:rsidP="00BE736D">
            <w:pPr>
              <w:pStyle w:val="ListParagraph"/>
              <w:numPr>
                <w:ilvl w:val="0"/>
                <w:numId w:val="4"/>
              </w:numPr>
              <w:bidi w:val="false"/>
              <w:jc w:val="left"/>
              <w:spacing w:line="264" w:lineRule="auto" w:before="0" w:after="160"/>
            </w:pPr>
            <w:r>
              <w:t xml:space="preserve"> </w:t>
            </w:r>
            <w:r>
              <w:rPr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Create a sample result slip </w:t>
            </w:r>
          </w:p>
          <w:p w:rsidR="00BE736D" w:rsidRDefault="00BE736D" w:rsidP="00AD08DF">
            <w:pPr>
              <w:pStyle w:val="ListParagraph"/>
              <w:numPr>
                <w:ilvl w:val="0"/>
                <w:numId w:val="4"/>
              </w:numPr>
              <w:bidi w:val="false"/>
              <w:jc w:val="left"/>
              <w:spacing w:line="264" w:lineRule="auto" w:before="0" w:after="160"/>
            </w:pPr>
            <w:r>
              <w:rPr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Marking of  lesson note</w:t>
            </w:r>
          </w:p>
          <w:p w:rsidR="00BE736D" w:rsidRDefault="00BE736D" w:rsidP="00AD08DF">
            <w:pPr>
              <w:pStyle w:val="ListParagraph"/>
              <w:numPr>
                <w:ilvl w:val="0"/>
                <w:numId w:val="4"/>
              </w:numPr>
              <w:bidi w:val="false"/>
              <w:jc w:val="left"/>
              <w:spacing w:line="264" w:lineRule="auto" w:before="0" w:after="160"/>
            </w:pPr>
            <w:r>
              <w:rPr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Inspection  of students record books </w:t>
            </w:r>
          </w:p>
        </w:tc>
      </w:tr>
      <w:tr w:rsidR="00A95083" w:rsidTr="00995414">
        <w:tc>
          <w:tcPr>
            <w:tcW w:w="9918" w:type="dxa"/>
            <w:gridSpan w:val="3"/>
          </w:tcPr>
          <w:p w:rsidR="00A95083" w:rsidRPr="00A95083" w:rsidRDefault="00A95083" w:rsidP="00A95083">
            <w:pPr>
              <w:rPr>
                <w:b/>
              </w:rPr>
            </w:pPr>
            <w:r w:rsidRPr="00A95083">
              <w:rPr>
                <w:b/>
              </w:rPr>
              <w:t>URGENT PRIORITIES FOR DIRECTOR’S ATTENTION</w:t>
            </w:r>
          </w:p>
        </w:tc>
      </w:tr>
      <w:tr w:rsidR="00A95083" w:rsidTr="00995414">
        <w:tc>
          <w:tcPr>
            <w:tcW w:w="9918" w:type="dxa"/>
            <w:gridSpan w:val="3"/>
          </w:tcPr>
          <w:p w:rsidR="00A95083" w:rsidRDefault="00A95083" w:rsidP="00A95083"/>
          <w:p w:rsidR="00A95083" w:rsidRDefault="00A95083" w:rsidP="00A95083">
            <w:pPr>
              <w:bidi w:val="false"/>
              <w:jc w:val="left"/>
              <w:ind w:firstLine="0" w:hanging="0" w:right="0" w:left="0"/>
              <w:spacing w:line="264" w:lineRule="auto" w:before="0" w:after="160"/>
            </w:pPr>
            <w:r>
              <w:rPr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Typing and photocopying of mid-term questions</w:t>
            </w:r>
          </w:p>
          <w:p w:rsidR="00A95083" w:rsidRDefault="00A95083" w:rsidP="00A95083"/>
          <w:p w:rsidR="00A95083" w:rsidRDefault="00A95083" w:rsidP="00A95083"/>
          <w:p w:rsidR="00A95083" w:rsidRDefault="00A95083" w:rsidP="00A95083"/>
        </w:tc>
      </w:tr>
    </w:tbl>
    <w:p w:rsidR="00863F1A" w:rsidRDefault="00863F1A"/>
    <w:sectPr w:rsidR="00863F1A" w:rsidSect="00FF253B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E419C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F11F2A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60CDF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393644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1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ist" w:pos="720"/>
        </w:tabs>
        <w:ind w:left="720" w:firstLine="-360"/>
      </w:pPr>
    </w:lvl>
    <w:lvl w:ilvl="1" w:tplc="04090019" w:tentative="1">
      <w:start w:val="1"/>
      <w:numFmt w:val="lowerLetter"/>
      <w:lvlText w:val="%2."/>
      <w:lvlJc w:val="left"/>
      <w:pPr>
        <w:tabs>
          <w:tab w:val="list" w:pos="1440"/>
        </w:tabs>
        <w:ind w:left="1440" w:firstLine="-360"/>
      </w:pPr>
    </w:lvl>
    <w:lvl w:ilvl="2" w:tplc="0409001B" w:tentative="1">
      <w:start w:val="1"/>
      <w:numFmt w:val="lowerRoman"/>
      <w:lvlText w:val="%3."/>
      <w:lvlJc w:val="right"/>
      <w:pPr>
        <w:tabs>
          <w:tab w:val="list" w:pos="2160"/>
        </w:tabs>
        <w:ind w:left="2160" w:firstLine="-180"/>
      </w:pPr>
    </w:lvl>
    <w:lvl w:ilvl="3" w:tplc="0409000F" w:tentative="1">
      <w:start w:val="1"/>
      <w:numFmt w:val="decimal"/>
      <w:lvlText w:val="%4."/>
      <w:lvlJc w:val="left"/>
      <w:pPr>
        <w:tabs>
          <w:tab w:val="list" w:pos="2880"/>
        </w:tabs>
        <w:ind w:left="2880" w:firstLine="-360"/>
      </w:pPr>
    </w:lvl>
    <w:lvl w:ilvl="4" w:tplc="04090019" w:tentative="1">
      <w:start w:val="1"/>
      <w:numFmt w:val="lowerLetter"/>
      <w:lvlText w:val="%5."/>
      <w:lvlJc w:val="left"/>
      <w:pPr>
        <w:tabs>
          <w:tab w:val="list" w:pos="3600"/>
        </w:tabs>
        <w:ind w:left="3600" w:firstLine="-360"/>
      </w:pPr>
    </w:lvl>
    <w:lvl w:ilvl="5" w:tplc="0409001B" w:tentative="1">
      <w:start w:val="1"/>
      <w:numFmt w:val="lowerRoman"/>
      <w:lvlText w:val="%6."/>
      <w:lvlJc w:val="right"/>
      <w:pPr>
        <w:tabs>
          <w:tab w:val="list" w:pos="4320"/>
        </w:tabs>
        <w:ind w:left="4320" w:firstLine="-180"/>
      </w:pPr>
    </w:lvl>
    <w:lvl w:ilvl="6" w:tplc="0409000F" w:tentative="1">
      <w:start w:val="1"/>
      <w:numFmt w:val="decimal"/>
      <w:lvlText w:val="%7."/>
      <w:lvlJc w:val="left"/>
      <w:pPr>
        <w:tabs>
          <w:tab w:val="list" w:pos="5040"/>
        </w:tabs>
        <w:ind w:left="5040" w:firstLine="-360"/>
      </w:pPr>
    </w:lvl>
    <w:lvl w:ilvl="7" w:tplc="04090019" w:tentative="1">
      <w:start w:val="1"/>
      <w:numFmt w:val="lowerLetter"/>
      <w:lvlText w:val="%8."/>
      <w:lvlJc w:val="left"/>
      <w:pPr>
        <w:tabs>
          <w:tab w:val="list" w:pos="5760"/>
        </w:tabs>
        <w:ind w:left="5760" w:firstLine="-360"/>
      </w:pPr>
    </w:lvl>
    <w:lvl w:ilvl="8" w:tplc="0409001B" w:tentative="1">
      <w:start w:val="1"/>
      <w:numFmt w:val="lowerRoman"/>
      <w:lvlText w:val="%9."/>
      <w:lvlJc w:val="right"/>
      <w:pPr>
        <w:tabs>
          <w:tab w:val="list" w:pos="6480"/>
        </w:tabs>
        <w:ind w:left="6480" w:firstLine="-180"/>
      </w:pPr>
    </w:lvl>
  </w:abstractNum>
  <w:abstractNum w:abstractNumId="5">
    <w:nsid w:val="4dcc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ist" w:pos="720"/>
        </w:tabs>
        <w:ind w:left="720" w:firstLine="-360"/>
      </w:pPr>
    </w:lvl>
    <w:lvl w:ilvl="1" w:tplc="04090019" w:tentative="1">
      <w:start w:val="1"/>
      <w:numFmt w:val="lowerLetter"/>
      <w:lvlText w:val="%2."/>
      <w:lvlJc w:val="left"/>
      <w:pPr>
        <w:tabs>
          <w:tab w:val="list" w:pos="1440"/>
        </w:tabs>
        <w:ind w:left="1440" w:firstLine="-360"/>
      </w:pPr>
    </w:lvl>
    <w:lvl w:ilvl="2" w:tplc="0409001B" w:tentative="1">
      <w:start w:val="1"/>
      <w:numFmt w:val="lowerRoman"/>
      <w:lvlText w:val="%3."/>
      <w:lvlJc w:val="right"/>
      <w:pPr>
        <w:tabs>
          <w:tab w:val="list" w:pos="2160"/>
        </w:tabs>
        <w:ind w:left="2160" w:firstLine="-180"/>
      </w:pPr>
    </w:lvl>
    <w:lvl w:ilvl="3" w:tplc="0409000F" w:tentative="1">
      <w:start w:val="1"/>
      <w:numFmt w:val="decimal"/>
      <w:lvlText w:val="%4."/>
      <w:lvlJc w:val="left"/>
      <w:pPr>
        <w:tabs>
          <w:tab w:val="list" w:pos="2880"/>
        </w:tabs>
        <w:ind w:left="2880" w:firstLine="-360"/>
      </w:pPr>
    </w:lvl>
    <w:lvl w:ilvl="4" w:tplc="04090019" w:tentative="1">
      <w:start w:val="1"/>
      <w:numFmt w:val="lowerLetter"/>
      <w:lvlText w:val="%5."/>
      <w:lvlJc w:val="left"/>
      <w:pPr>
        <w:tabs>
          <w:tab w:val="list" w:pos="3600"/>
        </w:tabs>
        <w:ind w:left="3600" w:firstLine="-360"/>
      </w:pPr>
    </w:lvl>
    <w:lvl w:ilvl="5" w:tplc="0409001B" w:tentative="1">
      <w:start w:val="1"/>
      <w:numFmt w:val="lowerRoman"/>
      <w:lvlText w:val="%6."/>
      <w:lvlJc w:val="right"/>
      <w:pPr>
        <w:tabs>
          <w:tab w:val="list" w:pos="4320"/>
        </w:tabs>
        <w:ind w:left="4320" w:firstLine="-180"/>
      </w:pPr>
    </w:lvl>
    <w:lvl w:ilvl="6" w:tplc="0409000F" w:tentative="1">
      <w:start w:val="1"/>
      <w:numFmt w:val="decimal"/>
      <w:lvlText w:val="%7."/>
      <w:lvlJc w:val="left"/>
      <w:pPr>
        <w:tabs>
          <w:tab w:val="list" w:pos="5040"/>
        </w:tabs>
        <w:ind w:left="5040" w:firstLine="-360"/>
      </w:pPr>
    </w:lvl>
    <w:lvl w:ilvl="7" w:tplc="04090019" w:tentative="1">
      <w:start w:val="1"/>
      <w:numFmt w:val="lowerLetter"/>
      <w:lvlText w:val="%8."/>
      <w:lvlJc w:val="left"/>
      <w:pPr>
        <w:tabs>
          <w:tab w:val="list" w:pos="5760"/>
        </w:tabs>
        <w:ind w:left="5760" w:firstLine="-360"/>
      </w:pPr>
    </w:lvl>
    <w:lvl w:ilvl="8" w:tplc="0409001B" w:tentative="1">
      <w:start w:val="1"/>
      <w:numFmt w:val="lowerRoman"/>
      <w:lvlText w:val="%9."/>
      <w:lvlJc w:val="right"/>
      <w:pPr>
        <w:tabs>
          <w:tab w:val="list" w:pos="6480"/>
        </w:tabs>
        <w:ind w:left="6480" w:firstLine="-180"/>
      </w:pPr>
    </w:lvl>
  </w:abstractNum>
  <w:abstractNum w:abstractNumId="6">
    <w:nsid w:val="52e4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ist" w:pos="720"/>
        </w:tabs>
        <w:ind w:left="720" w:firstLine="-360"/>
      </w:pPr>
    </w:lvl>
    <w:lvl w:ilvl="1" w:tplc="04090019" w:tentative="1">
      <w:start w:val="1"/>
      <w:numFmt w:val="lowerLetter"/>
      <w:lvlText w:val="%2."/>
      <w:lvlJc w:val="left"/>
      <w:pPr>
        <w:tabs>
          <w:tab w:val="list" w:pos="1440"/>
        </w:tabs>
        <w:ind w:left="1440" w:firstLine="-360"/>
      </w:pPr>
    </w:lvl>
    <w:lvl w:ilvl="2" w:tplc="0409001B" w:tentative="1">
      <w:start w:val="1"/>
      <w:numFmt w:val="lowerRoman"/>
      <w:lvlText w:val="%3."/>
      <w:lvlJc w:val="right"/>
      <w:pPr>
        <w:tabs>
          <w:tab w:val="list" w:pos="2160"/>
        </w:tabs>
        <w:ind w:left="2160" w:firstLine="-180"/>
      </w:pPr>
    </w:lvl>
    <w:lvl w:ilvl="3" w:tplc="0409000F" w:tentative="1">
      <w:start w:val="1"/>
      <w:numFmt w:val="decimal"/>
      <w:lvlText w:val="%4."/>
      <w:lvlJc w:val="left"/>
      <w:pPr>
        <w:tabs>
          <w:tab w:val="list" w:pos="2880"/>
        </w:tabs>
        <w:ind w:left="2880" w:firstLine="-360"/>
      </w:pPr>
    </w:lvl>
    <w:lvl w:ilvl="4" w:tplc="04090019" w:tentative="1">
      <w:start w:val="1"/>
      <w:numFmt w:val="lowerLetter"/>
      <w:lvlText w:val="%5."/>
      <w:lvlJc w:val="left"/>
      <w:pPr>
        <w:tabs>
          <w:tab w:val="list" w:pos="3600"/>
        </w:tabs>
        <w:ind w:left="3600" w:firstLine="-360"/>
      </w:pPr>
    </w:lvl>
    <w:lvl w:ilvl="5" w:tplc="0409001B" w:tentative="1">
      <w:start w:val="1"/>
      <w:numFmt w:val="lowerRoman"/>
      <w:lvlText w:val="%6."/>
      <w:lvlJc w:val="right"/>
      <w:pPr>
        <w:tabs>
          <w:tab w:val="list" w:pos="4320"/>
        </w:tabs>
        <w:ind w:left="4320" w:firstLine="-180"/>
      </w:pPr>
    </w:lvl>
    <w:lvl w:ilvl="6" w:tplc="0409000F" w:tentative="1">
      <w:start w:val="1"/>
      <w:numFmt w:val="decimal"/>
      <w:lvlText w:val="%7."/>
      <w:lvlJc w:val="left"/>
      <w:pPr>
        <w:tabs>
          <w:tab w:val="list" w:pos="5040"/>
        </w:tabs>
        <w:ind w:left="5040" w:firstLine="-360"/>
      </w:pPr>
    </w:lvl>
    <w:lvl w:ilvl="7" w:tplc="04090019" w:tentative="1">
      <w:start w:val="1"/>
      <w:numFmt w:val="lowerLetter"/>
      <w:lvlText w:val="%8."/>
      <w:lvlJc w:val="left"/>
      <w:pPr>
        <w:tabs>
          <w:tab w:val="list" w:pos="5760"/>
        </w:tabs>
        <w:ind w:left="5760" w:firstLine="-360"/>
      </w:pPr>
    </w:lvl>
    <w:lvl w:ilvl="8" w:tplc="0409001B" w:tentative="1">
      <w:start w:val="1"/>
      <w:numFmt w:val="lowerRoman"/>
      <w:lvlText w:val="%9."/>
      <w:lvlJc w:val="right"/>
      <w:pPr>
        <w:tabs>
          <w:tab w:val="list" w:pos="6480"/>
        </w:tabs>
        <w:ind w:left="6480" w:firstLine="-180"/>
      </w:pPr>
    </w:lvl>
  </w:abstractNum>
  <w:abstractNum w:abstractNumId="7">
    <w:nsid w:val="4aaf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ist" w:pos="720"/>
        </w:tabs>
        <w:ind w:left="720" w:firstLine="-360"/>
      </w:pPr>
    </w:lvl>
    <w:lvl w:ilvl="1" w:tplc="04090019" w:tentative="1">
      <w:start w:val="1"/>
      <w:numFmt w:val="lowerLetter"/>
      <w:lvlText w:val="%2."/>
      <w:lvlJc w:val="left"/>
      <w:pPr>
        <w:tabs>
          <w:tab w:val="list" w:pos="1440"/>
        </w:tabs>
        <w:ind w:left="1440" w:firstLine="-360"/>
      </w:pPr>
    </w:lvl>
    <w:lvl w:ilvl="2" w:tplc="0409001B" w:tentative="1">
      <w:start w:val="1"/>
      <w:numFmt w:val="lowerRoman"/>
      <w:lvlText w:val="%3."/>
      <w:lvlJc w:val="right"/>
      <w:pPr>
        <w:tabs>
          <w:tab w:val="list" w:pos="2160"/>
        </w:tabs>
        <w:ind w:left="2160" w:firstLine="-180"/>
      </w:pPr>
    </w:lvl>
    <w:lvl w:ilvl="3" w:tplc="0409000F" w:tentative="1">
      <w:start w:val="1"/>
      <w:numFmt w:val="decimal"/>
      <w:lvlText w:val="%4."/>
      <w:lvlJc w:val="left"/>
      <w:pPr>
        <w:tabs>
          <w:tab w:val="list" w:pos="2880"/>
        </w:tabs>
        <w:ind w:left="2880" w:firstLine="-360"/>
      </w:pPr>
    </w:lvl>
    <w:lvl w:ilvl="4" w:tplc="04090019" w:tentative="1">
      <w:start w:val="1"/>
      <w:numFmt w:val="lowerLetter"/>
      <w:lvlText w:val="%5."/>
      <w:lvlJc w:val="left"/>
      <w:pPr>
        <w:tabs>
          <w:tab w:val="list" w:pos="3600"/>
        </w:tabs>
        <w:ind w:left="3600" w:firstLine="-360"/>
      </w:pPr>
    </w:lvl>
    <w:lvl w:ilvl="5" w:tplc="0409001B" w:tentative="1">
      <w:start w:val="1"/>
      <w:numFmt w:val="lowerRoman"/>
      <w:lvlText w:val="%6."/>
      <w:lvlJc w:val="right"/>
      <w:pPr>
        <w:tabs>
          <w:tab w:val="list" w:pos="4320"/>
        </w:tabs>
        <w:ind w:left="4320" w:firstLine="-180"/>
      </w:pPr>
    </w:lvl>
    <w:lvl w:ilvl="6" w:tplc="0409000F" w:tentative="1">
      <w:start w:val="1"/>
      <w:numFmt w:val="decimal"/>
      <w:lvlText w:val="%7."/>
      <w:lvlJc w:val="left"/>
      <w:pPr>
        <w:tabs>
          <w:tab w:val="list" w:pos="5040"/>
        </w:tabs>
        <w:ind w:left="5040" w:firstLine="-360"/>
      </w:pPr>
    </w:lvl>
    <w:lvl w:ilvl="7" w:tplc="04090019" w:tentative="1">
      <w:start w:val="1"/>
      <w:numFmt w:val="lowerLetter"/>
      <w:lvlText w:val="%8."/>
      <w:lvlJc w:val="left"/>
      <w:pPr>
        <w:tabs>
          <w:tab w:val="list" w:pos="5760"/>
        </w:tabs>
        <w:ind w:left="5760" w:firstLine="-360"/>
      </w:pPr>
    </w:lvl>
    <w:lvl w:ilvl="8" w:tplc="0409001B" w:tentative="1">
      <w:start w:val="1"/>
      <w:numFmt w:val="lowerRoman"/>
      <w:lvlText w:val="%9."/>
      <w:lvlJc w:val="right"/>
      <w:pPr>
        <w:tabs>
          <w:tab w:val="list" w:pos="6480"/>
        </w:tabs>
        <w:ind w:left="6480" w:firstLine="-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CD"/>
    <w:rsid w:val="005158A6"/>
    <w:rsid w:val="007B4880"/>
    <w:rsid w:val="00863F1A"/>
    <w:rsid w:val="00876571"/>
    <w:rsid w:val="00990750"/>
    <w:rsid w:val="00995414"/>
    <w:rsid w:val="009F3ECD"/>
    <w:rsid w:val="00A95083"/>
    <w:rsid w:val="00AC74C8"/>
    <w:rsid w:val="00BE736D"/>
    <w:rsid w:val="00DC133E"/>
    <w:rsid w:val="00FF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Head Teacher - Weekly Report</Template>
  <TotalTime>3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BASSEY</dc:creator>
  <cp:keywords/>
  <dc:description/>
  <cp:lastModifiedBy>ralphonari2</cp:lastModifiedBy>
  <cp:revision>1</cp:revision>
  <dcterms:created xsi:type="dcterms:W3CDTF">2018-05-28T07:15:48Z</dcterms:created>
  <dcterms:modified xsi:type="dcterms:W3CDTF">2018-05-28T07:45:53Z</dcterms:modified>
</cp:coreProperties>
</file>