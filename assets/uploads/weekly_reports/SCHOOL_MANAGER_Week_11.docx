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53B" w:rsidRPr="00AC74C8" w:rsidRDefault="00150D54" w:rsidP="00FF253B">
      <w:pPr>
        <w:rPr>
          <w:b/>
          <w:sz w:val="52"/>
        </w:rPr>
      </w:pPr>
      <w:r>
        <w:rPr>
          <w:b/>
          <w:sz w:val="52"/>
        </w:rPr>
        <w:t>SCHOOL MANAGER’S</w:t>
      </w:r>
      <w:r w:rsidR="00FF253B" w:rsidRPr="00AC74C8">
        <w:rPr>
          <w:b/>
          <w:sz w:val="52"/>
        </w:rPr>
        <w:t xml:space="preserve"> WEEKLY REPORT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440"/>
        <w:gridCol w:w="3084"/>
        <w:gridCol w:w="4394"/>
      </w:tblGrid>
      <w:tr w:rsidR="00AC74C8" w:rsidTr="00995414">
        <w:tc>
          <w:tcPr>
            <w:tcW w:w="2440" w:type="dxa"/>
          </w:tcPr>
          <w:p w:rsidR="00AC74C8" w:rsidRDefault="00AC74C8" w:rsidP="00D101F5">
            <w:r>
              <w:t xml:space="preserve">Week No: </w:t>
            </w:r>
            <w:r w:rsidR="00D101F5">
              <w:t>11</w:t>
            </w:r>
          </w:p>
        </w:tc>
        <w:tc>
          <w:tcPr>
            <w:tcW w:w="3084" w:type="dxa"/>
          </w:tcPr>
          <w:p w:rsidR="00AC74C8" w:rsidRDefault="00AC74C8" w:rsidP="00D101F5">
            <w:r>
              <w:t>Starting:</w:t>
            </w:r>
            <w:r w:rsidR="00D36559">
              <w:t xml:space="preserve"> </w:t>
            </w:r>
            <w:r w:rsidR="00D101F5">
              <w:t>2</w:t>
            </w:r>
            <w:r w:rsidR="00D101F5" w:rsidRPr="00D101F5">
              <w:rPr>
                <w:vertAlign w:val="superscript"/>
              </w:rPr>
              <w:t>nd</w:t>
            </w:r>
            <w:r w:rsidR="00D101F5">
              <w:t xml:space="preserve"> July</w:t>
            </w:r>
            <w:r w:rsidR="00D36559">
              <w:t>, 2018</w:t>
            </w:r>
          </w:p>
        </w:tc>
        <w:tc>
          <w:tcPr>
            <w:tcW w:w="4394" w:type="dxa"/>
          </w:tcPr>
          <w:p w:rsidR="00AC74C8" w:rsidRDefault="00AC74C8" w:rsidP="00D101F5">
            <w:r>
              <w:t>Ending:</w:t>
            </w:r>
            <w:r w:rsidR="00D36559">
              <w:t xml:space="preserve"> </w:t>
            </w:r>
            <w:r w:rsidR="00D101F5">
              <w:t>6</w:t>
            </w:r>
            <w:r w:rsidR="00D101F5" w:rsidRPr="00D101F5">
              <w:rPr>
                <w:vertAlign w:val="superscript"/>
              </w:rPr>
              <w:t>th</w:t>
            </w:r>
            <w:r w:rsidR="00D101F5">
              <w:t xml:space="preserve"> July</w:t>
            </w:r>
            <w:r w:rsidR="00D36559">
              <w:t>, 2018</w:t>
            </w:r>
          </w:p>
        </w:tc>
      </w:tr>
      <w:tr w:rsidR="00150D54" w:rsidTr="00C652EC">
        <w:tc>
          <w:tcPr>
            <w:tcW w:w="9918" w:type="dxa"/>
            <w:gridSpan w:val="3"/>
          </w:tcPr>
          <w:p w:rsidR="00150D54" w:rsidRDefault="00150D54" w:rsidP="00AD08DF">
            <w:r>
              <w:rPr>
                <w:b/>
              </w:rPr>
              <w:t>FINANCIALS</w:t>
            </w:r>
          </w:p>
        </w:tc>
      </w:tr>
      <w:tr w:rsidR="00150D54" w:rsidTr="002E46AD">
        <w:tc>
          <w:tcPr>
            <w:tcW w:w="99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50"/>
              <w:gridCol w:w="3118"/>
            </w:tblGrid>
            <w:tr w:rsidR="00150D54" w:rsidRPr="009C6420" w:rsidTr="003D6F18">
              <w:trPr>
                <w:trHeight w:val="179"/>
              </w:trPr>
              <w:tc>
                <w:tcPr>
                  <w:tcW w:w="5450" w:type="dxa"/>
                </w:tcPr>
                <w:p w:rsidR="00150D54" w:rsidRPr="00821350" w:rsidRDefault="00150D54" w:rsidP="00150D54">
                  <w:r>
                    <w:t>Total Payments for the week</w:t>
                  </w:r>
                </w:p>
              </w:tc>
              <w:tc>
                <w:tcPr>
                  <w:tcW w:w="3118" w:type="dxa"/>
                </w:tcPr>
                <w:p w:rsidR="00401164" w:rsidRPr="00401164" w:rsidRDefault="00EF7319" w:rsidP="00401164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40000</w:t>
                  </w:r>
                </w:p>
              </w:tc>
            </w:tr>
            <w:tr w:rsidR="00150D54" w:rsidRPr="009C6420" w:rsidTr="00EF7319">
              <w:trPr>
                <w:trHeight w:val="397"/>
              </w:trPr>
              <w:tc>
                <w:tcPr>
                  <w:tcW w:w="5450" w:type="dxa"/>
                </w:tcPr>
                <w:p w:rsidR="00150D54" w:rsidRDefault="00150D54" w:rsidP="00150D54">
                  <w:r w:rsidRPr="00821350">
                    <w:t>Total Fees Outstanding (N)</w:t>
                  </w:r>
                </w:p>
              </w:tc>
              <w:tc>
                <w:tcPr>
                  <w:tcW w:w="3118" w:type="dxa"/>
                </w:tcPr>
                <w:p w:rsidR="00E50C76" w:rsidRPr="00DD5248" w:rsidRDefault="00E002A7" w:rsidP="00EF7319">
                  <w:pPr>
                    <w:rPr>
                      <w:rFonts w:cs="Calibri"/>
                      <w:b/>
                      <w:bCs/>
                      <w:color w:val="000000"/>
                    </w:rPr>
                  </w:pPr>
                  <w:r>
                    <w:rPr>
                      <w:rFonts w:cs="Calibri"/>
                      <w:b/>
                      <w:bCs/>
                      <w:color w:val="000000"/>
                    </w:rPr>
                    <w:t>#</w:t>
                  </w:r>
                  <w:r w:rsidR="00E50C76">
                    <w:rPr>
                      <w:rFonts w:ascii="Calibri" w:hAnsi="Calibri"/>
                      <w:b/>
                      <w:bCs/>
                      <w:color w:val="000000"/>
                    </w:rPr>
                    <w:t>117,750.00</w:t>
                  </w:r>
                </w:p>
              </w:tc>
            </w:tr>
            <w:tr w:rsidR="00150D54" w:rsidRPr="009C6420" w:rsidTr="003D6F18">
              <w:trPr>
                <w:trHeight w:val="546"/>
              </w:trPr>
              <w:tc>
                <w:tcPr>
                  <w:tcW w:w="5450" w:type="dxa"/>
                </w:tcPr>
                <w:p w:rsidR="00150D54" w:rsidRPr="009C6420" w:rsidRDefault="00150D54" w:rsidP="0073039D">
                  <w:pPr>
                    <w:spacing w:after="0" w:line="240" w:lineRule="auto"/>
                  </w:pPr>
                  <w:r>
                    <w:t xml:space="preserve">  </w:t>
                  </w:r>
                  <w:r w:rsidR="0073039D">
                    <w:t>Graduation Ceremony Fee</w:t>
                  </w:r>
                </w:p>
              </w:tc>
              <w:tc>
                <w:tcPr>
                  <w:tcW w:w="3118" w:type="dxa"/>
                </w:tcPr>
                <w:p w:rsidR="00150D54" w:rsidRPr="009C4951" w:rsidRDefault="00C77ABF" w:rsidP="00D447CF">
                  <w:pPr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#</w:t>
                  </w:r>
                  <w:r w:rsidR="00D447CF">
                    <w:rPr>
                      <w:b/>
                      <w:bCs/>
                      <w:color w:val="000000"/>
                    </w:rPr>
                    <w:t>96,500</w:t>
                  </w:r>
                </w:p>
              </w:tc>
            </w:tr>
          </w:tbl>
          <w:p w:rsidR="00150D54" w:rsidRDefault="00150D54" w:rsidP="00AD08DF"/>
        </w:tc>
      </w:tr>
      <w:tr w:rsidR="00150D54" w:rsidTr="001D174A">
        <w:tc>
          <w:tcPr>
            <w:tcW w:w="9918" w:type="dxa"/>
            <w:gridSpan w:val="3"/>
          </w:tcPr>
          <w:p w:rsidR="00150D54" w:rsidRPr="00150D54" w:rsidRDefault="00150D54" w:rsidP="00AD08DF">
            <w:pPr>
              <w:rPr>
                <w:b/>
              </w:rPr>
            </w:pPr>
            <w:r w:rsidRPr="00150D54">
              <w:rPr>
                <w:b/>
              </w:rPr>
              <w:t>EXPENDITURE BREAKDOWN FOR IMPREST</w:t>
            </w:r>
          </w:p>
        </w:tc>
      </w:tr>
      <w:tr w:rsidR="00150D54" w:rsidTr="00056235">
        <w:tc>
          <w:tcPr>
            <w:tcW w:w="9918" w:type="dxa"/>
            <w:gridSpan w:val="3"/>
          </w:tcPr>
          <w:p w:rsidR="00150D54" w:rsidRPr="009C6420" w:rsidRDefault="00150D54" w:rsidP="00150D54"/>
          <w:tbl>
            <w:tblPr>
              <w:tblW w:w="131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1559"/>
              <w:gridCol w:w="6521"/>
              <w:gridCol w:w="4367"/>
            </w:tblGrid>
            <w:tr w:rsidR="00150D54" w:rsidRPr="009C6420" w:rsidTr="00D101F5">
              <w:tc>
                <w:tcPr>
                  <w:tcW w:w="704" w:type="dxa"/>
                </w:tcPr>
                <w:p w:rsidR="00150D54" w:rsidRPr="00820772" w:rsidRDefault="00150D54" w:rsidP="00150D54">
                  <w:pPr>
                    <w:spacing w:after="0" w:line="240" w:lineRule="auto"/>
                    <w:rPr>
                      <w:b/>
                    </w:rPr>
                  </w:pPr>
                  <w:r w:rsidRPr="00820772">
                    <w:rPr>
                      <w:b/>
                    </w:rPr>
                    <w:t>S/No</w:t>
                  </w:r>
                </w:p>
              </w:tc>
              <w:tc>
                <w:tcPr>
                  <w:tcW w:w="1559" w:type="dxa"/>
                </w:tcPr>
                <w:p w:rsidR="00150D54" w:rsidRPr="00820772" w:rsidRDefault="00150D54" w:rsidP="00150D54">
                  <w:pPr>
                    <w:spacing w:after="0" w:line="240" w:lineRule="auto"/>
                    <w:rPr>
                      <w:b/>
                    </w:rPr>
                  </w:pPr>
                  <w:r w:rsidRPr="00820772">
                    <w:rPr>
                      <w:b/>
                    </w:rPr>
                    <w:t>Date</w:t>
                  </w:r>
                </w:p>
              </w:tc>
              <w:tc>
                <w:tcPr>
                  <w:tcW w:w="6521" w:type="dxa"/>
                </w:tcPr>
                <w:p w:rsidR="00150D54" w:rsidRPr="00820772" w:rsidRDefault="00150D54" w:rsidP="00150D54">
                  <w:pPr>
                    <w:spacing w:after="0" w:line="240" w:lineRule="auto"/>
                    <w:rPr>
                      <w:b/>
                    </w:rPr>
                  </w:pPr>
                  <w:r w:rsidRPr="00820772">
                    <w:rPr>
                      <w:b/>
                    </w:rPr>
                    <w:t>Purpose</w:t>
                  </w:r>
                </w:p>
              </w:tc>
              <w:tc>
                <w:tcPr>
                  <w:tcW w:w="4367" w:type="dxa"/>
                </w:tcPr>
                <w:p w:rsidR="00150D54" w:rsidRPr="00820772" w:rsidRDefault="00150D54" w:rsidP="00150D54">
                  <w:pPr>
                    <w:spacing w:after="0" w:line="240" w:lineRule="auto"/>
                    <w:rPr>
                      <w:b/>
                    </w:rPr>
                  </w:pPr>
                  <w:r w:rsidRPr="00820772">
                    <w:rPr>
                      <w:b/>
                    </w:rPr>
                    <w:t>Amount</w:t>
                  </w:r>
                </w:p>
              </w:tc>
            </w:tr>
            <w:tr w:rsidR="00150D54" w:rsidRPr="009C6420" w:rsidTr="00D101F5">
              <w:tc>
                <w:tcPr>
                  <w:tcW w:w="704" w:type="dxa"/>
                </w:tcPr>
                <w:p w:rsidR="00150D54" w:rsidRPr="009C6420" w:rsidRDefault="00150D54" w:rsidP="0073039D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150D54" w:rsidRPr="009C6420" w:rsidRDefault="00A15E89" w:rsidP="00A15E89">
                  <w:pPr>
                    <w:spacing w:after="0" w:line="240" w:lineRule="auto"/>
                  </w:pPr>
                  <w:r>
                    <w:t>02</w:t>
                  </w:r>
                  <w:r w:rsidR="000E7304">
                    <w:t>/0</w:t>
                  </w:r>
                  <w:r>
                    <w:t>7</w:t>
                  </w:r>
                  <w:r w:rsidR="000E7304">
                    <w:t>/2018</w:t>
                  </w:r>
                </w:p>
              </w:tc>
              <w:tc>
                <w:tcPr>
                  <w:tcW w:w="6521" w:type="dxa"/>
                </w:tcPr>
                <w:p w:rsidR="00150D54" w:rsidRPr="009C6420" w:rsidRDefault="00F47ECD" w:rsidP="00150D54">
                  <w:pPr>
                    <w:spacing w:after="0" w:line="240" w:lineRule="auto"/>
                  </w:pPr>
                  <w:r>
                    <w:t>School Bus</w:t>
                  </w:r>
                </w:p>
              </w:tc>
              <w:tc>
                <w:tcPr>
                  <w:tcW w:w="4367" w:type="dxa"/>
                </w:tcPr>
                <w:p w:rsidR="00150D54" w:rsidRPr="009C6420" w:rsidRDefault="000E7304" w:rsidP="00150D54">
                  <w:pPr>
                    <w:spacing w:after="0" w:line="240" w:lineRule="auto"/>
                  </w:pPr>
                  <w:r>
                    <w:t>6</w:t>
                  </w:r>
                  <w:r w:rsidR="00401164">
                    <w:t>000</w:t>
                  </w:r>
                </w:p>
              </w:tc>
            </w:tr>
            <w:tr w:rsidR="00A15E89" w:rsidRPr="009C6420" w:rsidTr="00D101F5">
              <w:tc>
                <w:tcPr>
                  <w:tcW w:w="704" w:type="dxa"/>
                </w:tcPr>
                <w:p w:rsidR="00A15E89" w:rsidRPr="009C6420" w:rsidRDefault="00A15E89" w:rsidP="0073039D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A15E89" w:rsidRPr="009C6420" w:rsidRDefault="00A15E89" w:rsidP="00651B6C">
                  <w:pPr>
                    <w:spacing w:after="0" w:line="240" w:lineRule="auto"/>
                  </w:pPr>
                  <w:r>
                    <w:t>02/07/2018</w:t>
                  </w:r>
                </w:p>
              </w:tc>
              <w:tc>
                <w:tcPr>
                  <w:tcW w:w="6521" w:type="dxa"/>
                </w:tcPr>
                <w:p w:rsidR="00A15E89" w:rsidRPr="009C6420" w:rsidRDefault="00A15E89" w:rsidP="00150D54">
                  <w:pPr>
                    <w:spacing w:after="0" w:line="240" w:lineRule="auto"/>
                  </w:pPr>
                  <w:r>
                    <w:t>Generator</w:t>
                  </w:r>
                </w:p>
              </w:tc>
              <w:tc>
                <w:tcPr>
                  <w:tcW w:w="4367" w:type="dxa"/>
                </w:tcPr>
                <w:p w:rsidR="00A15E89" w:rsidRPr="003C7C53" w:rsidRDefault="00A15E89" w:rsidP="006374B8">
                  <w:pPr>
                    <w:spacing w:after="0" w:line="240" w:lineRule="auto"/>
                    <w:ind w:left="-289"/>
                    <w:rPr>
                      <w:b/>
                    </w:rPr>
                  </w:pPr>
                  <w:r>
                    <w:rPr>
                      <w:b/>
                    </w:rPr>
                    <w:t xml:space="preserve">      2,5</w:t>
                  </w:r>
                  <w:r w:rsidRPr="00813C3E">
                    <w:t>00</w:t>
                  </w:r>
                </w:p>
              </w:tc>
            </w:tr>
            <w:tr w:rsidR="00A15E89" w:rsidRPr="009C6420" w:rsidTr="00D101F5">
              <w:tc>
                <w:tcPr>
                  <w:tcW w:w="704" w:type="dxa"/>
                </w:tcPr>
                <w:p w:rsidR="00A15E89" w:rsidRPr="009C6420" w:rsidRDefault="00A15E89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A15E89" w:rsidRPr="009C6420" w:rsidRDefault="00A15E89" w:rsidP="00651B6C">
                  <w:pPr>
                    <w:spacing w:after="0" w:line="240" w:lineRule="auto"/>
                  </w:pPr>
                  <w:r>
                    <w:t>02/07/2018</w:t>
                  </w:r>
                </w:p>
              </w:tc>
              <w:tc>
                <w:tcPr>
                  <w:tcW w:w="6521" w:type="dxa"/>
                </w:tcPr>
                <w:p w:rsidR="00A15E89" w:rsidRDefault="00A15E89" w:rsidP="00FC6E40">
                  <w:pPr>
                    <w:spacing w:after="0" w:line="240" w:lineRule="auto"/>
                  </w:pPr>
                  <w:r>
                    <w:t>Water for the week</w:t>
                  </w:r>
                </w:p>
              </w:tc>
              <w:tc>
                <w:tcPr>
                  <w:tcW w:w="4367" w:type="dxa"/>
                </w:tcPr>
                <w:p w:rsidR="00A15E89" w:rsidRDefault="00A15E89" w:rsidP="00FC6E40">
                  <w:pPr>
                    <w:spacing w:after="0" w:line="240" w:lineRule="auto"/>
                  </w:pPr>
                  <w:r>
                    <w:t>600</w:t>
                  </w:r>
                </w:p>
              </w:tc>
            </w:tr>
            <w:tr w:rsidR="00A15E89" w:rsidRPr="009C6420" w:rsidTr="00D101F5">
              <w:tc>
                <w:tcPr>
                  <w:tcW w:w="704" w:type="dxa"/>
                </w:tcPr>
                <w:p w:rsidR="00A15E89" w:rsidRPr="009C6420" w:rsidRDefault="00A15E89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A15E89" w:rsidRPr="009C6420" w:rsidRDefault="00A15E89" w:rsidP="00651B6C">
                  <w:pPr>
                    <w:spacing w:after="0" w:line="240" w:lineRule="auto"/>
                  </w:pPr>
                  <w:r>
                    <w:t>02/07/2018</w:t>
                  </w:r>
                </w:p>
              </w:tc>
              <w:tc>
                <w:tcPr>
                  <w:tcW w:w="6521" w:type="dxa"/>
                </w:tcPr>
                <w:p w:rsidR="00A15E89" w:rsidRDefault="00A15E89" w:rsidP="00FC6E40">
                  <w:pPr>
                    <w:spacing w:after="0" w:line="240" w:lineRule="auto"/>
                  </w:pPr>
                  <w:r>
                    <w:t>Electrician to work on the school light system</w:t>
                  </w:r>
                </w:p>
              </w:tc>
              <w:tc>
                <w:tcPr>
                  <w:tcW w:w="4367" w:type="dxa"/>
                </w:tcPr>
                <w:p w:rsidR="00A15E89" w:rsidRDefault="00A15E89" w:rsidP="00D101F5">
                  <w:pPr>
                    <w:spacing w:after="0" w:line="240" w:lineRule="auto"/>
                  </w:pPr>
                  <w:r>
                    <w:t>1500</w:t>
                  </w:r>
                </w:p>
              </w:tc>
            </w:tr>
            <w:tr w:rsidR="00A15E89" w:rsidRPr="009C6420" w:rsidTr="00D101F5">
              <w:tc>
                <w:tcPr>
                  <w:tcW w:w="704" w:type="dxa"/>
                </w:tcPr>
                <w:p w:rsidR="00A15E89" w:rsidRPr="009C6420" w:rsidRDefault="00A15E89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A15E89" w:rsidRPr="009C6420" w:rsidRDefault="00A15E89" w:rsidP="00651B6C">
                  <w:pPr>
                    <w:spacing w:after="0" w:line="240" w:lineRule="auto"/>
                  </w:pPr>
                  <w:r>
                    <w:t>02/07/2018</w:t>
                  </w:r>
                </w:p>
              </w:tc>
              <w:tc>
                <w:tcPr>
                  <w:tcW w:w="6521" w:type="dxa"/>
                </w:tcPr>
                <w:p w:rsidR="00A15E89" w:rsidRDefault="00A15E89" w:rsidP="00FC6E40">
                  <w:pPr>
                    <w:spacing w:after="0" w:line="240" w:lineRule="auto"/>
                  </w:pPr>
                  <w:r>
                    <w:t>Refund to Head Teacher for expenses incurred</w:t>
                  </w:r>
                </w:p>
              </w:tc>
              <w:tc>
                <w:tcPr>
                  <w:tcW w:w="4367" w:type="dxa"/>
                </w:tcPr>
                <w:p w:rsidR="00A15E89" w:rsidRDefault="00A15E89" w:rsidP="00FC6E40">
                  <w:pPr>
                    <w:spacing w:after="0" w:line="240" w:lineRule="auto"/>
                  </w:pPr>
                  <w:r>
                    <w:t>500</w:t>
                  </w:r>
                </w:p>
              </w:tc>
            </w:tr>
            <w:tr w:rsidR="00A15E89" w:rsidRPr="009C6420" w:rsidTr="00D101F5">
              <w:tc>
                <w:tcPr>
                  <w:tcW w:w="704" w:type="dxa"/>
                </w:tcPr>
                <w:p w:rsidR="00A15E89" w:rsidRPr="009C6420" w:rsidRDefault="00A15E89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A15E89" w:rsidRPr="009C6420" w:rsidRDefault="00A15E89" w:rsidP="00651B6C">
                  <w:pPr>
                    <w:spacing w:after="0" w:line="240" w:lineRule="auto"/>
                  </w:pPr>
                  <w:r>
                    <w:t>02/07/2018</w:t>
                  </w:r>
                </w:p>
              </w:tc>
              <w:tc>
                <w:tcPr>
                  <w:tcW w:w="6521" w:type="dxa"/>
                </w:tcPr>
                <w:p w:rsidR="00A15E89" w:rsidRDefault="00A15E89" w:rsidP="00D101F5">
                  <w:pPr>
                    <w:spacing w:after="0" w:line="240" w:lineRule="auto"/>
                  </w:pPr>
                  <w:r>
                    <w:t xml:space="preserve">Photocopy of letter to parents on routine Immunization </w:t>
                  </w:r>
                </w:p>
              </w:tc>
              <w:tc>
                <w:tcPr>
                  <w:tcW w:w="4367" w:type="dxa"/>
                </w:tcPr>
                <w:p w:rsidR="00A15E89" w:rsidRDefault="00A15E89" w:rsidP="00FC6E40">
                  <w:pPr>
                    <w:spacing w:after="0" w:line="240" w:lineRule="auto"/>
                  </w:pPr>
                  <w:r>
                    <w:t>300</w:t>
                  </w:r>
                </w:p>
              </w:tc>
            </w:tr>
            <w:tr w:rsidR="00A15E89" w:rsidRPr="009C6420" w:rsidTr="00D101F5">
              <w:tc>
                <w:tcPr>
                  <w:tcW w:w="704" w:type="dxa"/>
                </w:tcPr>
                <w:p w:rsidR="00A15E89" w:rsidRPr="009C6420" w:rsidRDefault="00A15E89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A15E89" w:rsidRPr="009C6420" w:rsidRDefault="00A15E89" w:rsidP="00651B6C">
                  <w:pPr>
                    <w:spacing w:after="0" w:line="240" w:lineRule="auto"/>
                  </w:pPr>
                  <w:r>
                    <w:t>02/07/2018</w:t>
                  </w:r>
                </w:p>
              </w:tc>
              <w:tc>
                <w:tcPr>
                  <w:tcW w:w="6521" w:type="dxa"/>
                </w:tcPr>
                <w:p w:rsidR="00A15E89" w:rsidRDefault="00A15E89" w:rsidP="00FC6E40">
                  <w:pPr>
                    <w:spacing w:after="0" w:line="240" w:lineRule="auto"/>
                  </w:pPr>
                  <w:r>
                    <w:t>Transport to bank</w:t>
                  </w:r>
                </w:p>
              </w:tc>
              <w:tc>
                <w:tcPr>
                  <w:tcW w:w="4367" w:type="dxa"/>
                </w:tcPr>
                <w:p w:rsidR="00A15E89" w:rsidRDefault="00A15E89" w:rsidP="00FC6E40">
                  <w:pPr>
                    <w:spacing w:after="0" w:line="240" w:lineRule="auto"/>
                  </w:pPr>
                  <w:r>
                    <w:t>200</w:t>
                  </w:r>
                </w:p>
              </w:tc>
            </w:tr>
            <w:tr w:rsidR="00A15E89" w:rsidRPr="009C6420" w:rsidTr="00D101F5">
              <w:tc>
                <w:tcPr>
                  <w:tcW w:w="704" w:type="dxa"/>
                </w:tcPr>
                <w:p w:rsidR="00A15E89" w:rsidRPr="009C6420" w:rsidRDefault="00A15E89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A15E89" w:rsidRPr="009C6420" w:rsidRDefault="00A15E89" w:rsidP="00651B6C">
                  <w:pPr>
                    <w:spacing w:after="0" w:line="240" w:lineRule="auto"/>
                  </w:pPr>
                  <w:r>
                    <w:t>02/07/2018</w:t>
                  </w:r>
                </w:p>
              </w:tc>
              <w:tc>
                <w:tcPr>
                  <w:tcW w:w="6521" w:type="dxa"/>
                </w:tcPr>
                <w:p w:rsidR="00A15E89" w:rsidRDefault="00A15E89" w:rsidP="00FC6E40">
                  <w:pPr>
                    <w:spacing w:after="0" w:line="240" w:lineRule="auto"/>
                  </w:pPr>
                  <w:r>
                    <w:t>Recharge cards</w:t>
                  </w:r>
                </w:p>
              </w:tc>
              <w:tc>
                <w:tcPr>
                  <w:tcW w:w="4367" w:type="dxa"/>
                </w:tcPr>
                <w:p w:rsidR="00A15E89" w:rsidRDefault="00A15E89" w:rsidP="00FC6E40">
                  <w:pPr>
                    <w:spacing w:after="0" w:line="240" w:lineRule="auto"/>
                  </w:pPr>
                  <w:r>
                    <w:t>300</w:t>
                  </w:r>
                </w:p>
              </w:tc>
            </w:tr>
            <w:tr w:rsidR="00A15E89" w:rsidRPr="009C6420" w:rsidTr="00D101F5">
              <w:tc>
                <w:tcPr>
                  <w:tcW w:w="704" w:type="dxa"/>
                </w:tcPr>
                <w:p w:rsidR="00A15E89" w:rsidRPr="009C6420" w:rsidRDefault="00A15E89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A15E89" w:rsidRPr="009C6420" w:rsidRDefault="00A15E89" w:rsidP="00651B6C">
                  <w:pPr>
                    <w:spacing w:after="0" w:line="240" w:lineRule="auto"/>
                  </w:pPr>
                  <w:r>
                    <w:t>02/07/2018</w:t>
                  </w:r>
                </w:p>
              </w:tc>
              <w:tc>
                <w:tcPr>
                  <w:tcW w:w="6521" w:type="dxa"/>
                </w:tcPr>
                <w:p w:rsidR="00A15E89" w:rsidRDefault="00A15E89" w:rsidP="00FC6E40">
                  <w:pPr>
                    <w:spacing w:after="0" w:line="240" w:lineRule="auto"/>
                  </w:pPr>
                  <w:r>
                    <w:t>Detergents and Hypo</w:t>
                  </w:r>
                </w:p>
              </w:tc>
              <w:tc>
                <w:tcPr>
                  <w:tcW w:w="4367" w:type="dxa"/>
                </w:tcPr>
                <w:p w:rsidR="00A15E89" w:rsidRDefault="00A15E89" w:rsidP="00FC6E40">
                  <w:pPr>
                    <w:spacing w:after="0" w:line="240" w:lineRule="auto"/>
                  </w:pPr>
                  <w:r>
                    <w:t>600</w:t>
                  </w:r>
                </w:p>
              </w:tc>
            </w:tr>
            <w:tr w:rsidR="00D101F5" w:rsidRPr="009C6420" w:rsidTr="00D101F5">
              <w:tc>
                <w:tcPr>
                  <w:tcW w:w="704" w:type="dxa"/>
                </w:tcPr>
                <w:p w:rsidR="00D101F5" w:rsidRPr="009C6420" w:rsidRDefault="00D101F5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D101F5" w:rsidRDefault="00A15E89" w:rsidP="00A15E89">
                  <w:pPr>
                    <w:spacing w:after="0" w:line="240" w:lineRule="auto"/>
                  </w:pPr>
                  <w:r>
                    <w:t>03</w:t>
                  </w:r>
                  <w:r w:rsidR="00D101F5">
                    <w:t>/0</w:t>
                  </w:r>
                  <w:r>
                    <w:t>7</w:t>
                  </w:r>
                  <w:r w:rsidR="00D101F5">
                    <w:t>/2018</w:t>
                  </w:r>
                </w:p>
              </w:tc>
              <w:tc>
                <w:tcPr>
                  <w:tcW w:w="6521" w:type="dxa"/>
                </w:tcPr>
                <w:p w:rsidR="00D101F5" w:rsidRDefault="00D101F5" w:rsidP="00D101F5">
                  <w:pPr>
                    <w:spacing w:after="0" w:line="240" w:lineRule="auto"/>
                  </w:pPr>
                  <w:r>
                    <w:t xml:space="preserve">Transport to </w:t>
                  </w:r>
                  <w:proofErr w:type="spellStart"/>
                  <w:r>
                    <w:t>Ogbunabali</w:t>
                  </w:r>
                  <w:proofErr w:type="spellEnd"/>
                  <w:r w:rsidR="00A15E89">
                    <w:t xml:space="preserve"> to refill cartridge</w:t>
                  </w:r>
                </w:p>
              </w:tc>
              <w:tc>
                <w:tcPr>
                  <w:tcW w:w="4367" w:type="dxa"/>
                </w:tcPr>
                <w:p w:rsidR="00D101F5" w:rsidRDefault="00D101F5" w:rsidP="00FC6E40">
                  <w:pPr>
                    <w:spacing w:after="0" w:line="240" w:lineRule="auto"/>
                  </w:pPr>
                  <w:r>
                    <w:t>300</w:t>
                  </w:r>
                </w:p>
              </w:tc>
            </w:tr>
            <w:tr w:rsidR="00D101F5" w:rsidRPr="009C6420" w:rsidTr="00D101F5">
              <w:tc>
                <w:tcPr>
                  <w:tcW w:w="704" w:type="dxa"/>
                </w:tcPr>
                <w:p w:rsidR="00D101F5" w:rsidRPr="009C6420" w:rsidRDefault="00D101F5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D101F5" w:rsidRDefault="00D101F5" w:rsidP="00FC6E40">
                  <w:pPr>
                    <w:spacing w:after="0" w:line="240" w:lineRule="auto"/>
                  </w:pPr>
                  <w:r>
                    <w:t>26/06/2018</w:t>
                  </w:r>
                </w:p>
              </w:tc>
              <w:tc>
                <w:tcPr>
                  <w:tcW w:w="6521" w:type="dxa"/>
                </w:tcPr>
                <w:p w:rsidR="00D101F5" w:rsidRDefault="00593C99" w:rsidP="00FC6E40">
                  <w:pPr>
                    <w:spacing w:after="0" w:line="240" w:lineRule="auto"/>
                  </w:pPr>
                  <w:r>
                    <w:t>Transport to photocopy examination papers</w:t>
                  </w:r>
                </w:p>
              </w:tc>
              <w:tc>
                <w:tcPr>
                  <w:tcW w:w="4367" w:type="dxa"/>
                </w:tcPr>
                <w:p w:rsidR="00D101F5" w:rsidRDefault="00D101F5" w:rsidP="00FC6E40">
                  <w:pPr>
                    <w:spacing w:after="0" w:line="240" w:lineRule="auto"/>
                  </w:pPr>
                  <w:r>
                    <w:t>300</w:t>
                  </w:r>
                </w:p>
              </w:tc>
            </w:tr>
            <w:tr w:rsidR="00D101F5" w:rsidRPr="009C6420" w:rsidTr="00D101F5">
              <w:tc>
                <w:tcPr>
                  <w:tcW w:w="704" w:type="dxa"/>
                </w:tcPr>
                <w:p w:rsidR="00D101F5" w:rsidRPr="009C6420" w:rsidRDefault="00D101F5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D101F5" w:rsidRDefault="00D101F5" w:rsidP="00FC6E40">
                  <w:pPr>
                    <w:spacing w:after="0" w:line="240" w:lineRule="auto"/>
                  </w:pPr>
                  <w:r>
                    <w:t>27/06/2018</w:t>
                  </w:r>
                </w:p>
              </w:tc>
              <w:tc>
                <w:tcPr>
                  <w:tcW w:w="6521" w:type="dxa"/>
                </w:tcPr>
                <w:p w:rsidR="00D101F5" w:rsidRDefault="00D101F5" w:rsidP="00FC6E40">
                  <w:pPr>
                    <w:spacing w:after="0" w:line="240" w:lineRule="auto"/>
                  </w:pPr>
                  <w:r>
                    <w:t xml:space="preserve">Transport to </w:t>
                  </w:r>
                  <w:proofErr w:type="spellStart"/>
                  <w:r>
                    <w:t>Ogbunabali</w:t>
                  </w:r>
                  <w:proofErr w:type="spellEnd"/>
                </w:p>
              </w:tc>
              <w:tc>
                <w:tcPr>
                  <w:tcW w:w="4367" w:type="dxa"/>
                </w:tcPr>
                <w:p w:rsidR="00D101F5" w:rsidRDefault="00D101F5" w:rsidP="00FC6E40">
                  <w:pPr>
                    <w:spacing w:after="0" w:line="240" w:lineRule="auto"/>
                  </w:pPr>
                  <w:r>
                    <w:t>300</w:t>
                  </w:r>
                </w:p>
              </w:tc>
            </w:tr>
            <w:tr w:rsidR="00D101F5" w:rsidRPr="009C6420" w:rsidTr="00D101F5">
              <w:tc>
                <w:tcPr>
                  <w:tcW w:w="704" w:type="dxa"/>
                </w:tcPr>
                <w:p w:rsidR="00D101F5" w:rsidRPr="009C6420" w:rsidRDefault="00D101F5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D101F5" w:rsidRDefault="00A15E89" w:rsidP="00FC6E40">
                  <w:pPr>
                    <w:spacing w:after="0" w:line="240" w:lineRule="auto"/>
                  </w:pPr>
                  <w:r>
                    <w:t>06/07/2018</w:t>
                  </w:r>
                </w:p>
              </w:tc>
              <w:tc>
                <w:tcPr>
                  <w:tcW w:w="6521" w:type="dxa"/>
                </w:tcPr>
                <w:p w:rsidR="00D101F5" w:rsidRDefault="00D101F5" w:rsidP="00150D54">
                  <w:pPr>
                    <w:spacing w:after="0" w:line="240" w:lineRule="auto"/>
                  </w:pPr>
                  <w:r>
                    <w:t>Photocopy of newsletter</w:t>
                  </w:r>
                </w:p>
              </w:tc>
              <w:tc>
                <w:tcPr>
                  <w:tcW w:w="4367" w:type="dxa"/>
                </w:tcPr>
                <w:p w:rsidR="00D101F5" w:rsidRDefault="00A15E89" w:rsidP="00150D54">
                  <w:pPr>
                    <w:spacing w:after="0" w:line="240" w:lineRule="auto"/>
                  </w:pPr>
                  <w:r>
                    <w:t>700</w:t>
                  </w:r>
                </w:p>
              </w:tc>
            </w:tr>
          </w:tbl>
          <w:p w:rsidR="00150D54" w:rsidRDefault="00150D54" w:rsidP="00FC6E40"/>
          <w:p w:rsidR="00150D54" w:rsidRDefault="00150D54" w:rsidP="00AD08DF"/>
        </w:tc>
      </w:tr>
      <w:tr w:rsidR="00995414" w:rsidTr="008668D8">
        <w:tc>
          <w:tcPr>
            <w:tcW w:w="9918" w:type="dxa"/>
            <w:gridSpan w:val="3"/>
          </w:tcPr>
          <w:p w:rsidR="00995414" w:rsidRDefault="00995414" w:rsidP="00AD08DF">
            <w:r>
              <w:rPr>
                <w:b/>
              </w:rPr>
              <w:t>ENROLLMENTS</w:t>
            </w:r>
          </w:p>
        </w:tc>
      </w:tr>
      <w:tr w:rsidR="00876571" w:rsidTr="00D11409">
        <w:tc>
          <w:tcPr>
            <w:tcW w:w="2440" w:type="dxa"/>
          </w:tcPr>
          <w:p w:rsidR="00876571" w:rsidRDefault="00876571" w:rsidP="00AD08DF">
            <w:r>
              <w:t>New Enrollments:</w:t>
            </w:r>
          </w:p>
        </w:tc>
        <w:tc>
          <w:tcPr>
            <w:tcW w:w="7478" w:type="dxa"/>
            <w:gridSpan w:val="2"/>
          </w:tcPr>
          <w:p w:rsidR="00876571" w:rsidRDefault="002E2701" w:rsidP="00AD08DF">
            <w:proofErr w:type="spellStart"/>
            <w:r>
              <w:t>Nill</w:t>
            </w:r>
            <w:proofErr w:type="spellEnd"/>
          </w:p>
        </w:tc>
      </w:tr>
      <w:tr w:rsidR="00BE736D" w:rsidTr="00995414">
        <w:tc>
          <w:tcPr>
            <w:tcW w:w="9918" w:type="dxa"/>
            <w:gridSpan w:val="3"/>
          </w:tcPr>
          <w:p w:rsidR="00BE736D" w:rsidRPr="00BE736D" w:rsidRDefault="00BE736D">
            <w:pPr>
              <w:rPr>
                <w:b/>
              </w:rPr>
            </w:pPr>
            <w:r w:rsidRPr="00BE736D">
              <w:rPr>
                <w:b/>
              </w:rPr>
              <w:t>PURCHASES</w:t>
            </w:r>
          </w:p>
        </w:tc>
      </w:tr>
      <w:tr w:rsidR="00AC74C8" w:rsidTr="00995414">
        <w:tc>
          <w:tcPr>
            <w:tcW w:w="2440" w:type="dxa"/>
          </w:tcPr>
          <w:p w:rsidR="00AC74C8" w:rsidRDefault="00AC74C8">
            <w:r>
              <w:t>Forms Purchased</w:t>
            </w:r>
          </w:p>
        </w:tc>
        <w:tc>
          <w:tcPr>
            <w:tcW w:w="7478" w:type="dxa"/>
            <w:gridSpan w:val="2"/>
          </w:tcPr>
          <w:p w:rsidR="00AC74C8" w:rsidRDefault="002E2701">
            <w:proofErr w:type="spellStart"/>
            <w:r>
              <w:t>Nill</w:t>
            </w:r>
            <w:proofErr w:type="spellEnd"/>
          </w:p>
        </w:tc>
      </w:tr>
      <w:tr w:rsidR="00AC74C8" w:rsidTr="00995414">
        <w:tc>
          <w:tcPr>
            <w:tcW w:w="2440" w:type="dxa"/>
          </w:tcPr>
          <w:p w:rsidR="00AC74C8" w:rsidRDefault="00AC74C8">
            <w:r>
              <w:t>Uniforms Purchased</w:t>
            </w:r>
          </w:p>
        </w:tc>
        <w:tc>
          <w:tcPr>
            <w:tcW w:w="7478" w:type="dxa"/>
            <w:gridSpan w:val="2"/>
          </w:tcPr>
          <w:p w:rsidR="00AC74C8" w:rsidRDefault="002E2701">
            <w:proofErr w:type="spellStart"/>
            <w:r>
              <w:t>Nill</w:t>
            </w:r>
            <w:proofErr w:type="spellEnd"/>
          </w:p>
        </w:tc>
      </w:tr>
      <w:tr w:rsidR="00AC74C8" w:rsidTr="00995414">
        <w:tc>
          <w:tcPr>
            <w:tcW w:w="2440" w:type="dxa"/>
          </w:tcPr>
          <w:p w:rsidR="00AC74C8" w:rsidRDefault="00AC74C8">
            <w:r>
              <w:t>Sportswear Purchased</w:t>
            </w:r>
          </w:p>
        </w:tc>
        <w:tc>
          <w:tcPr>
            <w:tcW w:w="7478" w:type="dxa"/>
            <w:gridSpan w:val="2"/>
          </w:tcPr>
          <w:p w:rsidR="00AC74C8" w:rsidRDefault="002E2701">
            <w:proofErr w:type="spellStart"/>
            <w:r>
              <w:t>Nill</w:t>
            </w:r>
            <w:proofErr w:type="spellEnd"/>
          </w:p>
        </w:tc>
      </w:tr>
      <w:tr w:rsidR="00995414" w:rsidTr="00995414">
        <w:tc>
          <w:tcPr>
            <w:tcW w:w="2440" w:type="dxa"/>
          </w:tcPr>
          <w:p w:rsidR="00995414" w:rsidRDefault="00995414"/>
        </w:tc>
        <w:tc>
          <w:tcPr>
            <w:tcW w:w="7478" w:type="dxa"/>
            <w:gridSpan w:val="2"/>
          </w:tcPr>
          <w:p w:rsidR="00995414" w:rsidRDefault="00995414"/>
        </w:tc>
      </w:tr>
      <w:tr w:rsidR="00BE736D" w:rsidTr="00995414">
        <w:tc>
          <w:tcPr>
            <w:tcW w:w="9918" w:type="dxa"/>
            <w:gridSpan w:val="3"/>
          </w:tcPr>
          <w:p w:rsidR="00BE736D" w:rsidRPr="00BE736D" w:rsidRDefault="00BE736D">
            <w:pPr>
              <w:rPr>
                <w:b/>
              </w:rPr>
            </w:pPr>
            <w:r w:rsidRPr="00BE736D">
              <w:rPr>
                <w:b/>
              </w:rPr>
              <w:t>ATTENDANCE</w:t>
            </w:r>
          </w:p>
        </w:tc>
      </w:tr>
      <w:tr w:rsidR="007B4880" w:rsidTr="00995414">
        <w:tc>
          <w:tcPr>
            <w:tcW w:w="2440" w:type="dxa"/>
          </w:tcPr>
          <w:p w:rsidR="007B4880" w:rsidRDefault="007B4880">
            <w:r>
              <w:t>Authorized Absences</w:t>
            </w:r>
          </w:p>
        </w:tc>
        <w:tc>
          <w:tcPr>
            <w:tcW w:w="7478" w:type="dxa"/>
            <w:gridSpan w:val="2"/>
          </w:tcPr>
          <w:p w:rsidR="007B4880" w:rsidRDefault="00995414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381"/>
              <w:gridCol w:w="1304"/>
              <w:gridCol w:w="2268"/>
            </w:tblGrid>
            <w:tr w:rsidR="00995414" w:rsidTr="000E7304">
              <w:tc>
                <w:tcPr>
                  <w:tcW w:w="703" w:type="dxa"/>
                </w:tcPr>
                <w:p w:rsidR="00995414" w:rsidRDefault="00995414" w:rsidP="007B4880">
                  <w:r>
                    <w:t>S/No</w:t>
                  </w:r>
                </w:p>
              </w:tc>
              <w:tc>
                <w:tcPr>
                  <w:tcW w:w="2381" w:type="dxa"/>
                </w:tcPr>
                <w:p w:rsidR="00995414" w:rsidRDefault="00995414" w:rsidP="007B4880">
                  <w:r>
                    <w:t>Name</w:t>
                  </w:r>
                </w:p>
              </w:tc>
              <w:tc>
                <w:tcPr>
                  <w:tcW w:w="1304" w:type="dxa"/>
                </w:tcPr>
                <w:p w:rsidR="00995414" w:rsidRDefault="00995414" w:rsidP="007B4880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995414" w:rsidRDefault="00995414" w:rsidP="007B4880">
                  <w:r>
                    <w:t>Reason</w:t>
                  </w:r>
                </w:p>
              </w:tc>
            </w:tr>
            <w:tr w:rsidR="00995414" w:rsidTr="000E7304">
              <w:tc>
                <w:tcPr>
                  <w:tcW w:w="703" w:type="dxa"/>
                </w:tcPr>
                <w:p w:rsidR="00995414" w:rsidRDefault="00995414" w:rsidP="007B4880">
                  <w:r>
                    <w:t>1</w:t>
                  </w:r>
                </w:p>
              </w:tc>
              <w:tc>
                <w:tcPr>
                  <w:tcW w:w="2381" w:type="dxa"/>
                </w:tcPr>
                <w:p w:rsidR="00995414" w:rsidRDefault="00995414" w:rsidP="007B4880"/>
              </w:tc>
              <w:tc>
                <w:tcPr>
                  <w:tcW w:w="1304" w:type="dxa"/>
                </w:tcPr>
                <w:p w:rsidR="00995414" w:rsidRDefault="00995414" w:rsidP="007B4880"/>
              </w:tc>
              <w:tc>
                <w:tcPr>
                  <w:tcW w:w="2268" w:type="dxa"/>
                </w:tcPr>
                <w:p w:rsidR="00995414" w:rsidRDefault="00995414" w:rsidP="007B4880"/>
              </w:tc>
            </w:tr>
            <w:tr w:rsidR="00995414" w:rsidTr="000E7304">
              <w:tc>
                <w:tcPr>
                  <w:tcW w:w="703" w:type="dxa"/>
                </w:tcPr>
                <w:p w:rsidR="00995414" w:rsidRDefault="00995414" w:rsidP="007B4880">
                  <w:r>
                    <w:t>2</w:t>
                  </w:r>
                </w:p>
              </w:tc>
              <w:tc>
                <w:tcPr>
                  <w:tcW w:w="2381" w:type="dxa"/>
                </w:tcPr>
                <w:p w:rsidR="00995414" w:rsidRDefault="00995414" w:rsidP="007B4880"/>
              </w:tc>
              <w:tc>
                <w:tcPr>
                  <w:tcW w:w="1304" w:type="dxa"/>
                </w:tcPr>
                <w:p w:rsidR="00995414" w:rsidRDefault="00995414" w:rsidP="007B4880"/>
              </w:tc>
              <w:tc>
                <w:tcPr>
                  <w:tcW w:w="2268" w:type="dxa"/>
                </w:tcPr>
                <w:p w:rsidR="00995414" w:rsidRDefault="00995414" w:rsidP="007B4880"/>
              </w:tc>
            </w:tr>
          </w:tbl>
          <w:p w:rsidR="007B4880" w:rsidRDefault="007B4880"/>
        </w:tc>
      </w:tr>
      <w:tr w:rsidR="007B4880" w:rsidTr="00995414">
        <w:tc>
          <w:tcPr>
            <w:tcW w:w="2440" w:type="dxa"/>
          </w:tcPr>
          <w:p w:rsidR="007B4880" w:rsidRDefault="007B4880">
            <w:r>
              <w:t xml:space="preserve">Unauthorized </w:t>
            </w:r>
            <w:r w:rsidR="00BE736D">
              <w:t>Absences</w:t>
            </w:r>
          </w:p>
        </w:tc>
        <w:tc>
          <w:tcPr>
            <w:tcW w:w="7478" w:type="dxa"/>
            <w:gridSpan w:val="2"/>
          </w:tcPr>
          <w:p w:rsidR="007B4880" w:rsidRDefault="00995414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 w:rsidR="007B4880" w:rsidTr="00AC74C8">
              <w:tc>
                <w:tcPr>
                  <w:tcW w:w="690" w:type="dxa"/>
                </w:tcPr>
                <w:p w:rsidR="007B4880" w:rsidRDefault="007B4880" w:rsidP="007B4880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7B4880" w:rsidRDefault="007B4880" w:rsidP="007B4880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7B4880" w:rsidRDefault="007B4880" w:rsidP="007B4880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7B4880" w:rsidRDefault="007B4880" w:rsidP="007B4880">
                  <w:r>
                    <w:t>Date</w:t>
                  </w:r>
                  <w:r w:rsidR="00BE736D">
                    <w:t>(s)</w:t>
                  </w:r>
                </w:p>
              </w:tc>
            </w:tr>
            <w:tr w:rsidR="007B4880" w:rsidTr="00AC74C8">
              <w:tc>
                <w:tcPr>
                  <w:tcW w:w="690" w:type="dxa"/>
                </w:tcPr>
                <w:p w:rsidR="007B4880" w:rsidRDefault="00BE736D" w:rsidP="007B4880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7B4880" w:rsidRDefault="007B4880" w:rsidP="007B4880"/>
              </w:tc>
              <w:tc>
                <w:tcPr>
                  <w:tcW w:w="2977" w:type="dxa"/>
                </w:tcPr>
                <w:p w:rsidR="007B4880" w:rsidRDefault="007B4880" w:rsidP="007B4880"/>
              </w:tc>
              <w:tc>
                <w:tcPr>
                  <w:tcW w:w="1134" w:type="dxa"/>
                </w:tcPr>
                <w:p w:rsidR="007B4880" w:rsidRDefault="007B4880" w:rsidP="007B4880"/>
              </w:tc>
            </w:tr>
            <w:tr w:rsidR="00BE736D" w:rsidTr="00AC74C8">
              <w:tc>
                <w:tcPr>
                  <w:tcW w:w="690" w:type="dxa"/>
                </w:tcPr>
                <w:p w:rsidR="00BE736D" w:rsidRDefault="00BE736D" w:rsidP="007B4880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BE736D" w:rsidRDefault="00BE736D" w:rsidP="007B4880"/>
              </w:tc>
              <w:tc>
                <w:tcPr>
                  <w:tcW w:w="2977" w:type="dxa"/>
                </w:tcPr>
                <w:p w:rsidR="00BE736D" w:rsidRDefault="00BE736D" w:rsidP="007B4880"/>
              </w:tc>
              <w:tc>
                <w:tcPr>
                  <w:tcW w:w="1134" w:type="dxa"/>
                </w:tcPr>
                <w:p w:rsidR="00BE736D" w:rsidRDefault="00BE736D" w:rsidP="007B4880"/>
              </w:tc>
            </w:tr>
          </w:tbl>
          <w:p w:rsidR="007B4880" w:rsidRDefault="007B4880"/>
        </w:tc>
      </w:tr>
      <w:tr w:rsidR="00990750" w:rsidTr="00995414">
        <w:tc>
          <w:tcPr>
            <w:tcW w:w="9918" w:type="dxa"/>
            <w:gridSpan w:val="3"/>
          </w:tcPr>
          <w:p w:rsidR="00990750" w:rsidRPr="00990750" w:rsidRDefault="00990750">
            <w:pPr>
              <w:rPr>
                <w:b/>
              </w:rPr>
            </w:pPr>
            <w:r w:rsidRPr="00990750">
              <w:rPr>
                <w:b/>
              </w:rPr>
              <w:t>ISSUES</w:t>
            </w:r>
            <w:r w:rsidR="00FF253B">
              <w:rPr>
                <w:b/>
              </w:rPr>
              <w:t>/COMPLAINTS</w:t>
            </w:r>
          </w:p>
        </w:tc>
      </w:tr>
      <w:tr w:rsidR="00990750" w:rsidTr="00995414">
        <w:tc>
          <w:tcPr>
            <w:tcW w:w="9918" w:type="dxa"/>
            <w:gridSpan w:val="3"/>
          </w:tcPr>
          <w:p w:rsidR="00990750" w:rsidRDefault="00990750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1701"/>
              <w:gridCol w:w="1418"/>
              <w:gridCol w:w="1304"/>
              <w:gridCol w:w="1134"/>
              <w:gridCol w:w="2977"/>
            </w:tblGrid>
            <w:tr w:rsidR="00990750" w:rsidTr="00460B2B">
              <w:tc>
                <w:tcPr>
                  <w:tcW w:w="704" w:type="dxa"/>
                </w:tcPr>
                <w:p w:rsidR="00990750" w:rsidRDefault="00990750" w:rsidP="00990750">
                  <w:r>
                    <w:t>S/No</w:t>
                  </w:r>
                </w:p>
              </w:tc>
              <w:tc>
                <w:tcPr>
                  <w:tcW w:w="1701" w:type="dxa"/>
                </w:tcPr>
                <w:p w:rsidR="00990750" w:rsidRDefault="00990750" w:rsidP="00990750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990750" w:rsidRDefault="00990750" w:rsidP="00990750">
                  <w:r>
                    <w:t>By?</w:t>
                  </w:r>
                </w:p>
              </w:tc>
              <w:tc>
                <w:tcPr>
                  <w:tcW w:w="1304" w:type="dxa"/>
                </w:tcPr>
                <w:p w:rsidR="00990750" w:rsidRDefault="00990750" w:rsidP="00990750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990750" w:rsidRDefault="00990750" w:rsidP="00990750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990750" w:rsidRDefault="00990750" w:rsidP="00990750">
                  <w:r>
                    <w:t>Action taken</w:t>
                  </w:r>
                </w:p>
              </w:tc>
            </w:tr>
            <w:tr w:rsidR="00990750" w:rsidTr="00460B2B">
              <w:tc>
                <w:tcPr>
                  <w:tcW w:w="704" w:type="dxa"/>
                </w:tcPr>
                <w:p w:rsidR="00990750" w:rsidRDefault="00990750" w:rsidP="00990750">
                  <w:r>
                    <w:t>1</w:t>
                  </w:r>
                </w:p>
              </w:tc>
              <w:tc>
                <w:tcPr>
                  <w:tcW w:w="1701" w:type="dxa"/>
                </w:tcPr>
                <w:p w:rsidR="00990750" w:rsidRDefault="00460B2B" w:rsidP="00990750">
                  <w:r>
                    <w:t>Over deduction in salary</w:t>
                  </w:r>
                </w:p>
              </w:tc>
              <w:tc>
                <w:tcPr>
                  <w:tcW w:w="1418" w:type="dxa"/>
                </w:tcPr>
                <w:p w:rsidR="00990750" w:rsidRDefault="00460B2B" w:rsidP="00990750">
                  <w:r>
                    <w:t xml:space="preserve">Monica </w:t>
                  </w:r>
                  <w:proofErr w:type="spellStart"/>
                  <w:r>
                    <w:t>Fyananabor</w:t>
                  </w:r>
                  <w:proofErr w:type="spellEnd"/>
                </w:p>
              </w:tc>
              <w:tc>
                <w:tcPr>
                  <w:tcW w:w="1304" w:type="dxa"/>
                </w:tcPr>
                <w:p w:rsidR="00990750" w:rsidRDefault="00460B2B" w:rsidP="00990750">
                  <w:r>
                    <w:t>SMS</w:t>
                  </w:r>
                </w:p>
              </w:tc>
              <w:tc>
                <w:tcPr>
                  <w:tcW w:w="1134" w:type="dxa"/>
                </w:tcPr>
                <w:p w:rsidR="00990750" w:rsidRDefault="00460B2B" w:rsidP="00990750">
                  <w:r>
                    <w:t>2</w:t>
                  </w:r>
                  <w:r w:rsidRPr="00460B2B">
                    <w:rPr>
                      <w:vertAlign w:val="superscript"/>
                    </w:rPr>
                    <w:t>nd</w:t>
                  </w:r>
                  <w:r>
                    <w:t xml:space="preserve"> July, 2018</w:t>
                  </w:r>
                </w:p>
              </w:tc>
              <w:tc>
                <w:tcPr>
                  <w:tcW w:w="2977" w:type="dxa"/>
                </w:tcPr>
                <w:p w:rsidR="00990750" w:rsidRDefault="00460B2B" w:rsidP="00990750">
                  <w:r>
                    <w:t>Her bill for this term is #1,000 as against the #4,000 I sent to you</w:t>
                  </w:r>
                </w:p>
              </w:tc>
            </w:tr>
            <w:tr w:rsidR="00990750" w:rsidTr="00460B2B">
              <w:tc>
                <w:tcPr>
                  <w:tcW w:w="704" w:type="dxa"/>
                </w:tcPr>
                <w:p w:rsidR="00990750" w:rsidRDefault="00990750" w:rsidP="00990750">
                  <w:r>
                    <w:t>2</w:t>
                  </w:r>
                </w:p>
              </w:tc>
              <w:tc>
                <w:tcPr>
                  <w:tcW w:w="1701" w:type="dxa"/>
                </w:tcPr>
                <w:p w:rsidR="00990750" w:rsidRDefault="00460B2B" w:rsidP="00990750">
                  <w:r>
                    <w:t>Over deduction in salary</w:t>
                  </w:r>
                </w:p>
              </w:tc>
              <w:tc>
                <w:tcPr>
                  <w:tcW w:w="1418" w:type="dxa"/>
                </w:tcPr>
                <w:p w:rsidR="00990750" w:rsidRDefault="00460B2B" w:rsidP="00990750">
                  <w:r>
                    <w:t xml:space="preserve">Angela </w:t>
                  </w:r>
                  <w:proofErr w:type="spellStart"/>
                  <w:r>
                    <w:t>Adi</w:t>
                  </w:r>
                  <w:proofErr w:type="spellEnd"/>
                  <w:r>
                    <w:t>-James</w:t>
                  </w:r>
                </w:p>
              </w:tc>
              <w:tc>
                <w:tcPr>
                  <w:tcW w:w="1304" w:type="dxa"/>
                </w:tcPr>
                <w:p w:rsidR="00990750" w:rsidRDefault="00460B2B" w:rsidP="00990750">
                  <w:proofErr w:type="spellStart"/>
                  <w:r>
                    <w:t>sms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990750" w:rsidRDefault="00460B2B" w:rsidP="00990750">
                  <w:r>
                    <w:t>2</w:t>
                  </w:r>
                  <w:r w:rsidRPr="00460B2B">
                    <w:rPr>
                      <w:vertAlign w:val="superscript"/>
                    </w:rPr>
                    <w:t>nd</w:t>
                  </w:r>
                  <w:r>
                    <w:t xml:space="preserve"> July, 2018</w:t>
                  </w:r>
                </w:p>
              </w:tc>
              <w:tc>
                <w:tcPr>
                  <w:tcW w:w="2977" w:type="dxa"/>
                </w:tcPr>
                <w:p w:rsidR="00990750" w:rsidRDefault="00460B2B" w:rsidP="00460B2B">
                  <w:r>
                    <w:t>Her bill for this term is #</w:t>
                  </w:r>
                  <w:r>
                    <w:t>7,500</w:t>
                  </w:r>
                  <w:r>
                    <w:t xml:space="preserve"> as against the #</w:t>
                  </w:r>
                  <w:r>
                    <w:t>10</w:t>
                  </w:r>
                  <w:r>
                    <w:t>,000 I sent to you</w:t>
                  </w:r>
                </w:p>
              </w:tc>
            </w:tr>
          </w:tbl>
          <w:p w:rsidR="00990750" w:rsidRDefault="00990750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694"/>
              <w:gridCol w:w="1842"/>
              <w:gridCol w:w="1276"/>
              <w:gridCol w:w="2864"/>
            </w:tblGrid>
            <w:tr w:rsidR="00FF253B" w:rsidTr="00C04508">
              <w:tc>
                <w:tcPr>
                  <w:tcW w:w="562" w:type="dxa"/>
                </w:tcPr>
                <w:p w:rsidR="00FF253B" w:rsidRDefault="00FF253B" w:rsidP="00FF253B">
                  <w:r>
                    <w:t>S/No</w:t>
                  </w:r>
                </w:p>
              </w:tc>
              <w:tc>
                <w:tcPr>
                  <w:tcW w:w="2694" w:type="dxa"/>
                </w:tcPr>
                <w:p w:rsidR="00FF253B" w:rsidRDefault="00FF253B" w:rsidP="00FF253B">
                  <w:r>
                    <w:t>Issue</w:t>
                  </w:r>
                </w:p>
              </w:tc>
              <w:tc>
                <w:tcPr>
                  <w:tcW w:w="1842" w:type="dxa"/>
                </w:tcPr>
                <w:p w:rsidR="00FF253B" w:rsidRDefault="00FF253B" w:rsidP="00FF253B">
                  <w:r>
                    <w:t>Reported by?</w:t>
                  </w:r>
                </w:p>
              </w:tc>
              <w:tc>
                <w:tcPr>
                  <w:tcW w:w="1276" w:type="dxa"/>
                </w:tcPr>
                <w:p w:rsidR="00FF253B" w:rsidRDefault="00FF253B" w:rsidP="00FF253B">
                  <w:r>
                    <w:t>Date</w:t>
                  </w:r>
                </w:p>
              </w:tc>
              <w:tc>
                <w:tcPr>
                  <w:tcW w:w="2864" w:type="dxa"/>
                </w:tcPr>
                <w:p w:rsidR="00FF253B" w:rsidRDefault="00FF253B" w:rsidP="00FF253B">
                  <w:r>
                    <w:t>Action taken</w:t>
                  </w:r>
                </w:p>
              </w:tc>
            </w:tr>
            <w:tr w:rsidR="00FF253B" w:rsidTr="00C04508">
              <w:tc>
                <w:tcPr>
                  <w:tcW w:w="562" w:type="dxa"/>
                </w:tcPr>
                <w:p w:rsidR="00FF253B" w:rsidRDefault="00FF253B" w:rsidP="00FF253B">
                  <w:r>
                    <w:t>1</w:t>
                  </w:r>
                </w:p>
              </w:tc>
              <w:tc>
                <w:tcPr>
                  <w:tcW w:w="2694" w:type="dxa"/>
                </w:tcPr>
                <w:p w:rsidR="00FF253B" w:rsidRDefault="00FF253B" w:rsidP="00FF253B"/>
              </w:tc>
              <w:tc>
                <w:tcPr>
                  <w:tcW w:w="1842" w:type="dxa"/>
                </w:tcPr>
                <w:p w:rsidR="00FF253B" w:rsidRDefault="00FF253B" w:rsidP="00FF253B"/>
              </w:tc>
              <w:tc>
                <w:tcPr>
                  <w:tcW w:w="1276" w:type="dxa"/>
                </w:tcPr>
                <w:p w:rsidR="00FF253B" w:rsidRDefault="00FF253B" w:rsidP="00FF253B"/>
              </w:tc>
              <w:tc>
                <w:tcPr>
                  <w:tcW w:w="2864" w:type="dxa"/>
                </w:tcPr>
                <w:p w:rsidR="00FF253B" w:rsidRDefault="00FF253B" w:rsidP="00FF253B"/>
              </w:tc>
            </w:tr>
            <w:tr w:rsidR="00FF253B" w:rsidTr="00C04508">
              <w:tc>
                <w:tcPr>
                  <w:tcW w:w="562" w:type="dxa"/>
                </w:tcPr>
                <w:p w:rsidR="00FF253B" w:rsidRDefault="00FF253B" w:rsidP="00FF253B">
                  <w:r>
                    <w:t>2</w:t>
                  </w:r>
                </w:p>
              </w:tc>
              <w:tc>
                <w:tcPr>
                  <w:tcW w:w="2694" w:type="dxa"/>
                </w:tcPr>
                <w:p w:rsidR="00FF253B" w:rsidRDefault="00FF253B" w:rsidP="00FF253B"/>
              </w:tc>
              <w:tc>
                <w:tcPr>
                  <w:tcW w:w="1842" w:type="dxa"/>
                </w:tcPr>
                <w:p w:rsidR="00FF253B" w:rsidRDefault="00FF253B" w:rsidP="00FF253B"/>
              </w:tc>
              <w:tc>
                <w:tcPr>
                  <w:tcW w:w="1276" w:type="dxa"/>
                </w:tcPr>
                <w:p w:rsidR="00FF253B" w:rsidRDefault="00FF253B" w:rsidP="00FF253B"/>
              </w:tc>
              <w:tc>
                <w:tcPr>
                  <w:tcW w:w="2864" w:type="dxa"/>
                </w:tcPr>
                <w:p w:rsidR="00FF253B" w:rsidRDefault="00FF253B" w:rsidP="00FF253B"/>
              </w:tc>
            </w:tr>
          </w:tbl>
          <w:p w:rsidR="00990750" w:rsidRDefault="00990750"/>
          <w:p w:rsidR="00FF253B" w:rsidRDefault="00FF253B"/>
        </w:tc>
      </w:tr>
      <w:tr w:rsidR="00DC133E" w:rsidTr="00995414">
        <w:tc>
          <w:tcPr>
            <w:tcW w:w="9918" w:type="dxa"/>
            <w:gridSpan w:val="3"/>
          </w:tcPr>
          <w:p w:rsidR="00DC133E" w:rsidRPr="00DC133E" w:rsidRDefault="00DC133E">
            <w:pPr>
              <w:rPr>
                <w:b/>
              </w:rPr>
            </w:pPr>
            <w:r w:rsidRPr="00DC133E">
              <w:rPr>
                <w:b/>
              </w:rPr>
              <w:lastRenderedPageBreak/>
              <w:t>ENQURIES</w:t>
            </w:r>
          </w:p>
        </w:tc>
      </w:tr>
      <w:tr w:rsidR="00DC133E" w:rsidTr="00995414">
        <w:tc>
          <w:tcPr>
            <w:tcW w:w="9918" w:type="dxa"/>
            <w:gridSpan w:val="3"/>
          </w:tcPr>
          <w:p w:rsidR="00DC133E" w:rsidRDefault="00DC133E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283"/>
              <w:gridCol w:w="992"/>
              <w:gridCol w:w="1872"/>
              <w:gridCol w:w="1134"/>
              <w:gridCol w:w="2268"/>
            </w:tblGrid>
            <w:tr w:rsidR="00DC133E" w:rsidTr="009156A0">
              <w:tc>
                <w:tcPr>
                  <w:tcW w:w="689" w:type="dxa"/>
                </w:tcPr>
                <w:p w:rsidR="00DC133E" w:rsidRDefault="00DC133E" w:rsidP="00DC133E">
                  <w:r>
                    <w:t>S/No</w:t>
                  </w:r>
                </w:p>
              </w:tc>
              <w:tc>
                <w:tcPr>
                  <w:tcW w:w="2283" w:type="dxa"/>
                </w:tcPr>
                <w:p w:rsidR="00DC133E" w:rsidRDefault="00DC133E" w:rsidP="00DC133E">
                  <w:r>
                    <w:t>Enquiry</w:t>
                  </w:r>
                </w:p>
              </w:tc>
              <w:tc>
                <w:tcPr>
                  <w:tcW w:w="992" w:type="dxa"/>
                </w:tcPr>
                <w:p w:rsidR="00DC133E" w:rsidRDefault="00DC133E" w:rsidP="00DC133E">
                  <w:r>
                    <w:t>By?</w:t>
                  </w:r>
                </w:p>
              </w:tc>
              <w:tc>
                <w:tcPr>
                  <w:tcW w:w="1872" w:type="dxa"/>
                </w:tcPr>
                <w:p w:rsidR="00DC133E" w:rsidRDefault="00DC133E" w:rsidP="00DC133E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DC133E" w:rsidRDefault="00DC133E" w:rsidP="00DC133E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DC133E" w:rsidRDefault="00DC133E" w:rsidP="00DC133E">
                  <w:r>
                    <w:t>Information provided</w:t>
                  </w:r>
                </w:p>
              </w:tc>
            </w:tr>
            <w:tr w:rsidR="00DC133E" w:rsidTr="009156A0">
              <w:tc>
                <w:tcPr>
                  <w:tcW w:w="689" w:type="dxa"/>
                </w:tcPr>
                <w:p w:rsidR="00DC133E" w:rsidRDefault="00DC133E" w:rsidP="00DC133E">
                  <w:r>
                    <w:t>1</w:t>
                  </w:r>
                </w:p>
              </w:tc>
              <w:tc>
                <w:tcPr>
                  <w:tcW w:w="2283" w:type="dxa"/>
                </w:tcPr>
                <w:p w:rsidR="00DC133E" w:rsidRDefault="00DC133E" w:rsidP="00DC133E"/>
              </w:tc>
              <w:tc>
                <w:tcPr>
                  <w:tcW w:w="992" w:type="dxa"/>
                </w:tcPr>
                <w:p w:rsidR="00DC133E" w:rsidRDefault="00DC133E" w:rsidP="00DC133E"/>
              </w:tc>
              <w:tc>
                <w:tcPr>
                  <w:tcW w:w="1872" w:type="dxa"/>
                </w:tcPr>
                <w:p w:rsidR="00DC133E" w:rsidRDefault="00DC133E" w:rsidP="00DC133E"/>
              </w:tc>
              <w:tc>
                <w:tcPr>
                  <w:tcW w:w="1134" w:type="dxa"/>
                </w:tcPr>
                <w:p w:rsidR="00DC133E" w:rsidRDefault="00DC133E" w:rsidP="00DC133E"/>
              </w:tc>
              <w:tc>
                <w:tcPr>
                  <w:tcW w:w="2268" w:type="dxa"/>
                </w:tcPr>
                <w:p w:rsidR="00DC133E" w:rsidRDefault="00DC133E" w:rsidP="00DC133E"/>
              </w:tc>
            </w:tr>
            <w:tr w:rsidR="00DC133E" w:rsidTr="009156A0">
              <w:tc>
                <w:tcPr>
                  <w:tcW w:w="689" w:type="dxa"/>
                </w:tcPr>
                <w:p w:rsidR="00DC133E" w:rsidRDefault="00DC133E" w:rsidP="00DC133E">
                  <w:r>
                    <w:t>2</w:t>
                  </w:r>
                </w:p>
              </w:tc>
              <w:tc>
                <w:tcPr>
                  <w:tcW w:w="2283" w:type="dxa"/>
                </w:tcPr>
                <w:p w:rsidR="00DC133E" w:rsidRDefault="00DC133E" w:rsidP="00DC133E"/>
              </w:tc>
              <w:tc>
                <w:tcPr>
                  <w:tcW w:w="992" w:type="dxa"/>
                </w:tcPr>
                <w:p w:rsidR="00DC133E" w:rsidRDefault="00DC133E" w:rsidP="00DC133E"/>
              </w:tc>
              <w:tc>
                <w:tcPr>
                  <w:tcW w:w="1872" w:type="dxa"/>
                </w:tcPr>
                <w:p w:rsidR="00DC133E" w:rsidRDefault="00DC133E" w:rsidP="00DC133E"/>
              </w:tc>
              <w:tc>
                <w:tcPr>
                  <w:tcW w:w="1134" w:type="dxa"/>
                </w:tcPr>
                <w:p w:rsidR="00DC133E" w:rsidRDefault="00DC133E" w:rsidP="00DC133E"/>
              </w:tc>
              <w:tc>
                <w:tcPr>
                  <w:tcW w:w="2268" w:type="dxa"/>
                </w:tcPr>
                <w:p w:rsidR="00DC133E" w:rsidRDefault="00DC133E" w:rsidP="00DC133E"/>
              </w:tc>
            </w:tr>
          </w:tbl>
          <w:p w:rsidR="00DC133E" w:rsidRDefault="00DC133E"/>
          <w:p w:rsidR="00DC133E" w:rsidRDefault="00DC133E"/>
        </w:tc>
      </w:tr>
      <w:tr w:rsidR="00DC133E" w:rsidTr="00995414">
        <w:tc>
          <w:tcPr>
            <w:tcW w:w="9918" w:type="dxa"/>
            <w:gridSpan w:val="3"/>
          </w:tcPr>
          <w:p w:rsidR="00DC133E" w:rsidRPr="00DC133E" w:rsidRDefault="00DC133E">
            <w:pPr>
              <w:rPr>
                <w:b/>
              </w:rPr>
            </w:pPr>
            <w:r w:rsidRPr="00DC133E">
              <w:rPr>
                <w:b/>
              </w:rPr>
              <w:t>PROPOSALS</w:t>
            </w:r>
          </w:p>
        </w:tc>
      </w:tr>
      <w:tr w:rsidR="00DC133E" w:rsidTr="00995414">
        <w:tc>
          <w:tcPr>
            <w:tcW w:w="9918" w:type="dxa"/>
            <w:gridSpan w:val="3"/>
          </w:tcPr>
          <w:p w:rsidR="00DC133E" w:rsidRDefault="00DC133E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DC133E" w:rsidRDefault="00DC133E" w:rsidP="00DC133E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DC133E" w:rsidRDefault="00DC133E" w:rsidP="00DC133E">
                  <w:r>
                    <w:t>Date</w:t>
                  </w:r>
                </w:p>
              </w:tc>
            </w:tr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/>
              </w:tc>
              <w:tc>
                <w:tcPr>
                  <w:tcW w:w="4394" w:type="dxa"/>
                </w:tcPr>
                <w:p w:rsidR="00DC133E" w:rsidRDefault="00DC133E" w:rsidP="00DC133E"/>
              </w:tc>
              <w:tc>
                <w:tcPr>
                  <w:tcW w:w="1418" w:type="dxa"/>
                </w:tcPr>
                <w:p w:rsidR="00DC133E" w:rsidRDefault="00DC133E" w:rsidP="00DC133E"/>
              </w:tc>
            </w:tr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/>
              </w:tc>
              <w:tc>
                <w:tcPr>
                  <w:tcW w:w="4394" w:type="dxa"/>
                </w:tcPr>
                <w:p w:rsidR="00DC133E" w:rsidRDefault="00DC133E" w:rsidP="00DC133E"/>
              </w:tc>
              <w:tc>
                <w:tcPr>
                  <w:tcW w:w="1418" w:type="dxa"/>
                </w:tcPr>
                <w:p w:rsidR="00DC133E" w:rsidRDefault="00DC133E" w:rsidP="00DC133E"/>
              </w:tc>
            </w:tr>
          </w:tbl>
          <w:p w:rsidR="00DC133E" w:rsidRDefault="00DC133E"/>
          <w:p w:rsidR="00DC133E" w:rsidRDefault="00DC133E"/>
        </w:tc>
      </w:tr>
      <w:tr w:rsidR="00DC133E" w:rsidTr="00995414">
        <w:tc>
          <w:tcPr>
            <w:tcW w:w="9918" w:type="dxa"/>
            <w:gridSpan w:val="3"/>
          </w:tcPr>
          <w:p w:rsidR="00DC133E" w:rsidRPr="00FF253B" w:rsidRDefault="00FF253B">
            <w:pPr>
              <w:rPr>
                <w:b/>
              </w:rPr>
            </w:pPr>
            <w:r w:rsidRPr="00FF253B">
              <w:rPr>
                <w:b/>
              </w:rPr>
              <w:t>HIGHLIGHTS OF THE WEEK</w:t>
            </w:r>
          </w:p>
        </w:tc>
      </w:tr>
      <w:tr w:rsidR="00FF253B" w:rsidTr="00995414">
        <w:tc>
          <w:tcPr>
            <w:tcW w:w="9918" w:type="dxa"/>
            <w:gridSpan w:val="3"/>
          </w:tcPr>
          <w:p w:rsidR="00C04508" w:rsidRDefault="00AA7D8B">
            <w:r>
              <w:t xml:space="preserve">Rehearsals for the </w:t>
            </w:r>
            <w:r w:rsidR="008A6FDC">
              <w:t xml:space="preserve">Graduation ceremony </w:t>
            </w:r>
            <w:r>
              <w:t>day</w:t>
            </w:r>
          </w:p>
          <w:p w:rsidR="00AA7D8B" w:rsidRDefault="008A6FDC">
            <w:r>
              <w:t>Commencement of 3</w:t>
            </w:r>
            <w:r w:rsidRPr="008A6FDC">
              <w:rPr>
                <w:vertAlign w:val="superscript"/>
              </w:rPr>
              <w:t>rd</w:t>
            </w:r>
            <w:r>
              <w:t xml:space="preserve"> term examinations</w:t>
            </w:r>
          </w:p>
          <w:p w:rsidR="00FF253B" w:rsidRDefault="00FF253B"/>
          <w:p w:rsidR="00FF253B" w:rsidRDefault="00FF253B"/>
        </w:tc>
      </w:tr>
      <w:tr w:rsidR="00BE736D" w:rsidTr="00995414">
        <w:tc>
          <w:tcPr>
            <w:tcW w:w="9918" w:type="dxa"/>
            <w:gridSpan w:val="3"/>
          </w:tcPr>
          <w:p w:rsidR="00BE736D" w:rsidRPr="00BE736D" w:rsidRDefault="00BE736D" w:rsidP="00AD08DF">
            <w:pPr>
              <w:rPr>
                <w:b/>
              </w:rPr>
            </w:pPr>
            <w:r w:rsidRPr="00BE736D">
              <w:rPr>
                <w:b/>
              </w:rPr>
              <w:t>TASKS</w:t>
            </w:r>
          </w:p>
        </w:tc>
      </w:tr>
      <w:tr w:rsidR="00BE736D" w:rsidTr="00995414">
        <w:tc>
          <w:tcPr>
            <w:tcW w:w="2440" w:type="dxa"/>
          </w:tcPr>
          <w:p w:rsidR="00BE736D" w:rsidRDefault="00BE736D" w:rsidP="00AD08DF">
            <w:r>
              <w:t>Completed</w:t>
            </w:r>
          </w:p>
        </w:tc>
        <w:tc>
          <w:tcPr>
            <w:tcW w:w="7478" w:type="dxa"/>
            <w:gridSpan w:val="2"/>
          </w:tcPr>
          <w:p w:rsidR="008A6FDC" w:rsidRDefault="008A6FDC" w:rsidP="008A6FDC">
            <w:pPr>
              <w:pStyle w:val="ListParagraph"/>
              <w:numPr>
                <w:ilvl w:val="0"/>
                <w:numId w:val="3"/>
              </w:numPr>
            </w:pPr>
            <w:r>
              <w:t>Preparation of 3</w:t>
            </w:r>
            <w:r w:rsidRPr="00C77ABF">
              <w:rPr>
                <w:vertAlign w:val="superscript"/>
              </w:rPr>
              <w:t>rd</w:t>
            </w:r>
            <w:r>
              <w:t xml:space="preserve"> term exam questions</w:t>
            </w:r>
          </w:p>
          <w:p w:rsidR="00BE736D" w:rsidRDefault="008A6FDC" w:rsidP="008A6FDC">
            <w:pPr>
              <w:pStyle w:val="ListParagraph"/>
              <w:numPr>
                <w:ilvl w:val="0"/>
                <w:numId w:val="3"/>
              </w:numPr>
            </w:pPr>
            <w:r>
              <w:t>Photocopy of 3</w:t>
            </w:r>
            <w:r w:rsidRPr="00C77ABF">
              <w:rPr>
                <w:vertAlign w:val="superscript"/>
              </w:rPr>
              <w:t>rd</w:t>
            </w:r>
            <w:r>
              <w:t xml:space="preserve"> term exam papers</w:t>
            </w:r>
          </w:p>
        </w:tc>
      </w:tr>
      <w:tr w:rsidR="00BE736D" w:rsidTr="00995414">
        <w:tc>
          <w:tcPr>
            <w:tcW w:w="2440" w:type="dxa"/>
          </w:tcPr>
          <w:p w:rsidR="00BE736D" w:rsidRDefault="00BE736D" w:rsidP="00AD08DF">
            <w:r>
              <w:t>Planned for Next Week</w:t>
            </w:r>
          </w:p>
        </w:tc>
        <w:tc>
          <w:tcPr>
            <w:tcW w:w="7478" w:type="dxa"/>
            <w:gridSpan w:val="2"/>
          </w:tcPr>
          <w:p w:rsidR="00AA7D8B" w:rsidRDefault="008A6FDC" w:rsidP="00AA7D8B">
            <w:pPr>
              <w:pStyle w:val="ListParagraph"/>
              <w:numPr>
                <w:ilvl w:val="0"/>
                <w:numId w:val="4"/>
              </w:numPr>
            </w:pPr>
            <w:r>
              <w:t xml:space="preserve">Send letter to NYSC requesting for </w:t>
            </w:r>
            <w:proofErr w:type="spellStart"/>
            <w:r>
              <w:t>corp</w:t>
            </w:r>
            <w:proofErr w:type="spellEnd"/>
            <w:r>
              <w:t xml:space="preserve"> member in the coming batch</w:t>
            </w:r>
          </w:p>
        </w:tc>
      </w:tr>
      <w:tr w:rsidR="00A95083" w:rsidTr="00995414">
        <w:tc>
          <w:tcPr>
            <w:tcW w:w="9918" w:type="dxa"/>
            <w:gridSpan w:val="3"/>
          </w:tcPr>
          <w:p w:rsidR="00A95083" w:rsidRPr="00A95083" w:rsidRDefault="00A95083" w:rsidP="00A95083">
            <w:pPr>
              <w:rPr>
                <w:b/>
              </w:rPr>
            </w:pPr>
            <w:r w:rsidRPr="00A95083">
              <w:rPr>
                <w:b/>
              </w:rPr>
              <w:t>URGENT PRIORITIES FOR DIRECTOR’S ATTENTION</w:t>
            </w:r>
          </w:p>
        </w:tc>
      </w:tr>
      <w:tr w:rsidR="00A95083" w:rsidTr="00995414">
        <w:tc>
          <w:tcPr>
            <w:tcW w:w="9918" w:type="dxa"/>
            <w:gridSpan w:val="3"/>
          </w:tcPr>
          <w:p w:rsidR="00A95083" w:rsidRDefault="00683B4A" w:rsidP="00A95083">
            <w:r>
              <w:t xml:space="preserve">For the issuance of result to pupils, if we are to print in the school, I suggest we refill the other 3 </w:t>
            </w:r>
            <w:proofErr w:type="spellStart"/>
            <w:r>
              <w:t>colours</w:t>
            </w:r>
            <w:proofErr w:type="spellEnd"/>
            <w:r>
              <w:t xml:space="preserve"> so as to print all the results in colours.</w:t>
            </w:r>
            <w:bookmarkStart w:id="0" w:name="_GoBack"/>
            <w:bookmarkEnd w:id="0"/>
          </w:p>
          <w:p w:rsidR="00A95083" w:rsidRDefault="00A95083" w:rsidP="00A95083"/>
        </w:tc>
      </w:tr>
      <w:tr w:rsidR="00955888" w:rsidTr="00995414">
        <w:tc>
          <w:tcPr>
            <w:tcW w:w="9918" w:type="dxa"/>
            <w:gridSpan w:val="3"/>
          </w:tcPr>
          <w:p w:rsidR="00955888" w:rsidRDefault="00955888" w:rsidP="00394844">
            <w:pPr>
              <w:pStyle w:val="ListParagraph"/>
            </w:pPr>
          </w:p>
        </w:tc>
      </w:tr>
    </w:tbl>
    <w:p w:rsidR="00863F1A" w:rsidRDefault="00863F1A"/>
    <w:sectPr w:rsidR="00863F1A" w:rsidSect="00FF45A7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E419C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97342"/>
    <w:multiLevelType w:val="hybridMultilevel"/>
    <w:tmpl w:val="3906F2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11F2A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60CDF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93644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17657"/>
    <w:multiLevelType w:val="hybridMultilevel"/>
    <w:tmpl w:val="69C2AD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96290F"/>
    <w:rsid w:val="000E7304"/>
    <w:rsid w:val="00133974"/>
    <w:rsid w:val="00150D54"/>
    <w:rsid w:val="001541BF"/>
    <w:rsid w:val="001B0371"/>
    <w:rsid w:val="002164E4"/>
    <w:rsid w:val="00240118"/>
    <w:rsid w:val="002432C5"/>
    <w:rsid w:val="00294476"/>
    <w:rsid w:val="002E2701"/>
    <w:rsid w:val="00364E0A"/>
    <w:rsid w:val="00394844"/>
    <w:rsid w:val="00401164"/>
    <w:rsid w:val="00430788"/>
    <w:rsid w:val="00460B2B"/>
    <w:rsid w:val="004A760A"/>
    <w:rsid w:val="005158A6"/>
    <w:rsid w:val="00593C99"/>
    <w:rsid w:val="005F55F5"/>
    <w:rsid w:val="006374B8"/>
    <w:rsid w:val="00683B4A"/>
    <w:rsid w:val="006E28CB"/>
    <w:rsid w:val="0073039D"/>
    <w:rsid w:val="007A2CEA"/>
    <w:rsid w:val="007B4880"/>
    <w:rsid w:val="007F092B"/>
    <w:rsid w:val="0080535A"/>
    <w:rsid w:val="00813C3E"/>
    <w:rsid w:val="00863F1A"/>
    <w:rsid w:val="00876571"/>
    <w:rsid w:val="008A6FDC"/>
    <w:rsid w:val="00901CFB"/>
    <w:rsid w:val="009156A0"/>
    <w:rsid w:val="00955888"/>
    <w:rsid w:val="0096290F"/>
    <w:rsid w:val="00990750"/>
    <w:rsid w:val="00995414"/>
    <w:rsid w:val="009B510D"/>
    <w:rsid w:val="00A06608"/>
    <w:rsid w:val="00A15E89"/>
    <w:rsid w:val="00A95083"/>
    <w:rsid w:val="00AA7D8B"/>
    <w:rsid w:val="00AC74C8"/>
    <w:rsid w:val="00B81816"/>
    <w:rsid w:val="00B9317D"/>
    <w:rsid w:val="00BE736D"/>
    <w:rsid w:val="00C04508"/>
    <w:rsid w:val="00C77ABF"/>
    <w:rsid w:val="00D04DB9"/>
    <w:rsid w:val="00D101F5"/>
    <w:rsid w:val="00D21A08"/>
    <w:rsid w:val="00D32863"/>
    <w:rsid w:val="00D36559"/>
    <w:rsid w:val="00D447CF"/>
    <w:rsid w:val="00DC133E"/>
    <w:rsid w:val="00E002A7"/>
    <w:rsid w:val="00E50C76"/>
    <w:rsid w:val="00E91448"/>
    <w:rsid w:val="00EF7319"/>
    <w:rsid w:val="00F47ECD"/>
    <w:rsid w:val="00F623B3"/>
    <w:rsid w:val="00FC6E40"/>
    <w:rsid w:val="00FF253B"/>
    <w:rsid w:val="00FF4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E0A"/>
  </w:style>
  <w:style w:type="paragraph" w:styleId="Heading1">
    <w:name w:val="heading 1"/>
    <w:basedOn w:val="Normal"/>
    <w:next w:val="Normal"/>
    <w:link w:val="Heading1Char"/>
    <w:uiPriority w:val="9"/>
    <w:qFormat/>
    <w:rsid w:val="00FF2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2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2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3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ringfield\Downloads\School%20Manager%20-%20Weekly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School Manager - Weekly Report</Template>
  <TotalTime>180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Springfield</dc:creator>
  <cp:lastModifiedBy>Springfield2</cp:lastModifiedBy>
  <cp:revision>50</cp:revision>
  <dcterms:created xsi:type="dcterms:W3CDTF">2018-06-01T10:20:00Z</dcterms:created>
  <dcterms:modified xsi:type="dcterms:W3CDTF">2018-07-06T16:47:00Z</dcterms:modified>
</cp:coreProperties>
</file>