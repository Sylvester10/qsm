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3B" w:rsidRPr="00AC74C8" w:rsidRDefault="00150D54" w:rsidP="00FF253B">
      <w:pPr>
        <w:rPr>
          <w:b/>
          <w:sz w:val="52"/>
        </w:rPr>
      </w:pPr>
      <w:r>
        <w:rPr>
          <w:b/>
          <w:sz w:val="52"/>
        </w:rPr>
        <w:t>SCHOOL MANAGER’S</w:t>
      </w:r>
      <w:r w:rsidR="00FF253B" w:rsidRPr="00AC74C8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AC74C8" w:rsidTr="00995414">
        <w:tc>
          <w:tcPr>
            <w:tcW w:w="2440" w:type="dxa"/>
          </w:tcPr>
          <w:p w:rsidR="00AC74C8" w:rsidRDefault="00AC74C8" w:rsidP="00AD08DF">
            <w:r>
              <w:t xml:space="preserve">Week No: </w:t>
            </w:r>
            <w:r w:rsidR="000E7304">
              <w:t>9</w:t>
            </w:r>
          </w:p>
        </w:tc>
        <w:tc>
          <w:tcPr>
            <w:tcW w:w="3084" w:type="dxa"/>
          </w:tcPr>
          <w:p w:rsidR="00AC74C8" w:rsidRDefault="00AC74C8" w:rsidP="001541BF">
            <w:r>
              <w:t>Starting:</w:t>
            </w:r>
            <w:r w:rsidR="00D36559">
              <w:t xml:space="preserve"> </w:t>
            </w:r>
            <w:r w:rsidR="001541BF">
              <w:t>25</w:t>
            </w:r>
            <w:r w:rsidR="005F55F5" w:rsidRPr="005F55F5">
              <w:rPr>
                <w:vertAlign w:val="superscript"/>
              </w:rPr>
              <w:t>th</w:t>
            </w:r>
            <w:r w:rsidR="005F55F5">
              <w:t xml:space="preserve"> June</w:t>
            </w:r>
            <w:r w:rsidR="00D36559">
              <w:t>, 2018</w:t>
            </w:r>
          </w:p>
        </w:tc>
        <w:tc>
          <w:tcPr>
            <w:tcW w:w="4394" w:type="dxa"/>
          </w:tcPr>
          <w:p w:rsidR="00AC74C8" w:rsidRDefault="00AC74C8" w:rsidP="006374B8">
            <w:r>
              <w:t>Ending:</w:t>
            </w:r>
            <w:r w:rsidR="00D36559">
              <w:t xml:space="preserve"> </w:t>
            </w:r>
            <w:r w:rsidR="000E7304">
              <w:t>2</w:t>
            </w:r>
            <w:r w:rsidR="006374B8">
              <w:t>9th</w:t>
            </w:r>
            <w:r w:rsidR="000E7304">
              <w:t xml:space="preserve"> </w:t>
            </w:r>
            <w:r w:rsidR="00D36559">
              <w:t>June, 2018</w:t>
            </w:r>
          </w:p>
        </w:tc>
      </w:tr>
      <w:tr w:rsidR="00150D54" w:rsidTr="00C652EC">
        <w:tc>
          <w:tcPr>
            <w:tcW w:w="9918" w:type="dxa"/>
            <w:gridSpan w:val="3"/>
          </w:tcPr>
          <w:p w:rsidR="00150D54" w:rsidRDefault="00150D54" w:rsidP="00AD08DF">
            <w:r>
              <w:rPr>
                <w:b/>
              </w:rPr>
              <w:t>FINANCIALS</w:t>
            </w:r>
          </w:p>
        </w:tc>
      </w:tr>
      <w:tr w:rsidR="00150D54" w:rsidTr="002E46AD">
        <w:tc>
          <w:tcPr>
            <w:tcW w:w="99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50"/>
              <w:gridCol w:w="3118"/>
            </w:tblGrid>
            <w:tr w:rsidR="00150D54" w:rsidRPr="009C6420" w:rsidTr="003D6F18">
              <w:trPr>
                <w:trHeight w:val="179"/>
              </w:trPr>
              <w:tc>
                <w:tcPr>
                  <w:tcW w:w="5450" w:type="dxa"/>
                </w:tcPr>
                <w:p w:rsidR="00150D54" w:rsidRPr="00821350" w:rsidRDefault="00150D54" w:rsidP="00150D54">
                  <w:r>
                    <w:t>Total Payments for the week</w:t>
                  </w:r>
                </w:p>
              </w:tc>
              <w:tc>
                <w:tcPr>
                  <w:tcW w:w="3118" w:type="dxa"/>
                </w:tcPr>
                <w:p w:rsidR="00401164" w:rsidRPr="00401164" w:rsidRDefault="006374B8" w:rsidP="0040116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9,000</w:t>
                  </w:r>
                </w:p>
              </w:tc>
            </w:tr>
            <w:tr w:rsidR="00150D54" w:rsidRPr="009C6420" w:rsidTr="003D6F18">
              <w:trPr>
                <w:trHeight w:val="692"/>
              </w:trPr>
              <w:tc>
                <w:tcPr>
                  <w:tcW w:w="5450" w:type="dxa"/>
                </w:tcPr>
                <w:p w:rsidR="00150D54" w:rsidRDefault="00150D54" w:rsidP="00150D54">
                  <w:r w:rsidRPr="00821350">
                    <w:t>Total Fees Outstanding (N)</w:t>
                  </w:r>
                </w:p>
              </w:tc>
              <w:tc>
                <w:tcPr>
                  <w:tcW w:w="3118" w:type="dxa"/>
                </w:tcPr>
                <w:p w:rsidR="00150D54" w:rsidRPr="00DD5248" w:rsidRDefault="00E002A7" w:rsidP="00C77ABF">
                  <w:pPr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>#</w:t>
                  </w:r>
                  <w:r w:rsidR="00C77ABF">
                    <w:rPr>
                      <w:rFonts w:cs="Calibri"/>
                      <w:b/>
                      <w:bCs/>
                      <w:color w:val="000000"/>
                    </w:rPr>
                    <w:t>153,000</w:t>
                  </w:r>
                </w:p>
              </w:tc>
            </w:tr>
            <w:tr w:rsidR="00150D54" w:rsidRPr="009C6420" w:rsidTr="003D6F18">
              <w:trPr>
                <w:trHeight w:val="546"/>
              </w:trPr>
              <w:tc>
                <w:tcPr>
                  <w:tcW w:w="5450" w:type="dxa"/>
                </w:tcPr>
                <w:p w:rsidR="00150D54" w:rsidRPr="009C6420" w:rsidRDefault="00150D54" w:rsidP="0073039D">
                  <w:pPr>
                    <w:spacing w:after="0" w:line="240" w:lineRule="auto"/>
                  </w:pPr>
                  <w:r>
                    <w:t xml:space="preserve">  </w:t>
                  </w:r>
                  <w:r w:rsidR="0073039D">
                    <w:t>Graduation Ceremony Fee</w:t>
                  </w:r>
                </w:p>
              </w:tc>
              <w:tc>
                <w:tcPr>
                  <w:tcW w:w="3118" w:type="dxa"/>
                </w:tcPr>
                <w:p w:rsidR="00150D54" w:rsidRPr="009C4951" w:rsidRDefault="00C77ABF" w:rsidP="00240118">
                  <w:pPr>
                    <w:rPr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#8</w:t>
                  </w:r>
                  <w:r w:rsidR="00240118">
                    <w:rPr>
                      <w:b/>
                      <w:bCs/>
                      <w:color w:val="000000"/>
                    </w:rPr>
                    <w:t>9</w:t>
                  </w:r>
                  <w:bookmarkStart w:id="0" w:name="_GoBack"/>
                  <w:bookmarkEnd w:id="0"/>
                  <w:r>
                    <w:rPr>
                      <w:b/>
                      <w:bCs/>
                      <w:color w:val="000000"/>
                    </w:rPr>
                    <w:t>,000</w:t>
                  </w:r>
                </w:p>
              </w:tc>
            </w:tr>
          </w:tbl>
          <w:p w:rsidR="00150D54" w:rsidRDefault="00150D54" w:rsidP="00AD08DF"/>
        </w:tc>
      </w:tr>
      <w:tr w:rsidR="00150D54" w:rsidTr="001D174A">
        <w:tc>
          <w:tcPr>
            <w:tcW w:w="9918" w:type="dxa"/>
            <w:gridSpan w:val="3"/>
          </w:tcPr>
          <w:p w:rsidR="00150D54" w:rsidRPr="00150D54" w:rsidRDefault="00150D54" w:rsidP="00AD08DF">
            <w:pPr>
              <w:rPr>
                <w:b/>
              </w:rPr>
            </w:pPr>
            <w:r w:rsidRPr="00150D54">
              <w:rPr>
                <w:b/>
              </w:rPr>
              <w:t>EXPENDITURE BREAKDOWN FOR IMPREST</w:t>
            </w:r>
          </w:p>
        </w:tc>
      </w:tr>
      <w:tr w:rsidR="00150D54" w:rsidTr="00056235">
        <w:tc>
          <w:tcPr>
            <w:tcW w:w="9918" w:type="dxa"/>
            <w:gridSpan w:val="3"/>
          </w:tcPr>
          <w:p w:rsidR="00150D54" w:rsidRPr="009C6420" w:rsidRDefault="00150D54" w:rsidP="00150D54"/>
          <w:tbl>
            <w:tblPr>
              <w:tblW w:w="13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1559"/>
              <w:gridCol w:w="6521"/>
              <w:gridCol w:w="4367"/>
            </w:tblGrid>
            <w:tr w:rsidR="00150D54" w:rsidRPr="009C6420" w:rsidTr="000E7304">
              <w:tc>
                <w:tcPr>
                  <w:tcW w:w="704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S/No</w:t>
                  </w:r>
                </w:p>
              </w:tc>
              <w:tc>
                <w:tcPr>
                  <w:tcW w:w="1559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Date</w:t>
                  </w:r>
                </w:p>
              </w:tc>
              <w:tc>
                <w:tcPr>
                  <w:tcW w:w="6521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Purpose</w:t>
                  </w:r>
                </w:p>
              </w:tc>
              <w:tc>
                <w:tcPr>
                  <w:tcW w:w="4367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Amount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1541BF" w:rsidP="00150D54">
                  <w:pPr>
                    <w:spacing w:after="0" w:line="240" w:lineRule="auto"/>
                  </w:pPr>
                  <w:r>
                    <w:t>25</w:t>
                  </w:r>
                  <w:r w:rsidR="000E7304">
                    <w:t>/06/2018</w:t>
                  </w:r>
                </w:p>
              </w:tc>
              <w:tc>
                <w:tcPr>
                  <w:tcW w:w="6521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School Bus</w:t>
                  </w:r>
                </w:p>
              </w:tc>
              <w:tc>
                <w:tcPr>
                  <w:tcW w:w="4367" w:type="dxa"/>
                </w:tcPr>
                <w:p w:rsidR="00150D54" w:rsidRPr="009C6420" w:rsidRDefault="000E7304" w:rsidP="00150D54">
                  <w:pPr>
                    <w:spacing w:after="0" w:line="240" w:lineRule="auto"/>
                  </w:pPr>
                  <w:r>
                    <w:t>6</w:t>
                  </w:r>
                  <w:r w:rsidR="00401164">
                    <w:t>000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73039D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FC6E40" w:rsidP="00150D54">
                  <w:pPr>
                    <w:spacing w:after="0" w:line="240" w:lineRule="auto"/>
                  </w:pPr>
                  <w:r>
                    <w:t>25/06/2018</w:t>
                  </w:r>
                </w:p>
              </w:tc>
              <w:tc>
                <w:tcPr>
                  <w:tcW w:w="6521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Generator</w:t>
                  </w:r>
                </w:p>
              </w:tc>
              <w:tc>
                <w:tcPr>
                  <w:tcW w:w="4367" w:type="dxa"/>
                </w:tcPr>
                <w:p w:rsidR="00150D54" w:rsidRPr="003C7C53" w:rsidRDefault="00813C3E" w:rsidP="006374B8">
                  <w:pPr>
                    <w:spacing w:after="0" w:line="240" w:lineRule="auto"/>
                    <w:ind w:left="-289"/>
                    <w:rPr>
                      <w:b/>
                    </w:rPr>
                  </w:pPr>
                  <w:r>
                    <w:rPr>
                      <w:b/>
                    </w:rPr>
                    <w:t xml:space="preserve">      2,</w:t>
                  </w:r>
                  <w:r w:rsidR="006374B8">
                    <w:rPr>
                      <w:b/>
                    </w:rPr>
                    <w:t>5</w:t>
                  </w:r>
                  <w:r w:rsidRPr="00813C3E">
                    <w:t>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FC6E40" w:rsidP="00FC6E40">
                  <w:pPr>
                    <w:spacing w:after="0" w:line="240" w:lineRule="auto"/>
                  </w:pPr>
                  <w:r>
                    <w:t>25/06/2018</w:t>
                  </w:r>
                </w:p>
              </w:tc>
              <w:tc>
                <w:tcPr>
                  <w:tcW w:w="6521" w:type="dxa"/>
                </w:tcPr>
                <w:p w:rsidR="00150D54" w:rsidRDefault="006374B8" w:rsidP="00FC6E40">
                  <w:pPr>
                    <w:spacing w:after="0" w:line="240" w:lineRule="auto"/>
                  </w:pPr>
                  <w:r>
                    <w:t>Water for the week</w:t>
                  </w:r>
                </w:p>
              </w:tc>
              <w:tc>
                <w:tcPr>
                  <w:tcW w:w="4367" w:type="dxa"/>
                </w:tcPr>
                <w:p w:rsidR="00150D54" w:rsidRDefault="006374B8" w:rsidP="00FC6E40">
                  <w:pPr>
                    <w:spacing w:after="0" w:line="240" w:lineRule="auto"/>
                  </w:pPr>
                  <w:r>
                    <w:t>1000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FC6E40" w:rsidP="00FC6E40">
                  <w:pPr>
                    <w:spacing w:after="0" w:line="240" w:lineRule="auto"/>
                  </w:pPr>
                  <w:r>
                    <w:t>25/06/2018</w:t>
                  </w:r>
                </w:p>
              </w:tc>
              <w:tc>
                <w:tcPr>
                  <w:tcW w:w="6521" w:type="dxa"/>
                </w:tcPr>
                <w:p w:rsidR="00150D54" w:rsidRDefault="006374B8" w:rsidP="00FC6E40">
                  <w:pPr>
                    <w:spacing w:after="0" w:line="240" w:lineRule="auto"/>
                  </w:pPr>
                  <w:r>
                    <w:t>Changing the school bus tires to the new ones</w:t>
                  </w:r>
                </w:p>
              </w:tc>
              <w:tc>
                <w:tcPr>
                  <w:tcW w:w="4367" w:type="dxa"/>
                </w:tcPr>
                <w:p w:rsidR="00150D54" w:rsidRDefault="006374B8" w:rsidP="00FC6E40">
                  <w:pPr>
                    <w:spacing w:after="0" w:line="240" w:lineRule="auto"/>
                  </w:pPr>
                  <w:r>
                    <w:t>1300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FC6E40" w:rsidP="00FC6E40">
                  <w:pPr>
                    <w:spacing w:after="0" w:line="240" w:lineRule="auto"/>
                  </w:pPr>
                  <w:r>
                    <w:t>25/06/2018</w:t>
                  </w:r>
                </w:p>
              </w:tc>
              <w:tc>
                <w:tcPr>
                  <w:tcW w:w="6521" w:type="dxa"/>
                </w:tcPr>
                <w:p w:rsidR="00150D54" w:rsidRDefault="000E7304" w:rsidP="00FC6E40">
                  <w:pPr>
                    <w:spacing w:after="0" w:line="240" w:lineRule="auto"/>
                  </w:pPr>
                  <w:r>
                    <w:t>Refund to Head Teacher for expenses incurred</w:t>
                  </w:r>
                </w:p>
              </w:tc>
              <w:tc>
                <w:tcPr>
                  <w:tcW w:w="4367" w:type="dxa"/>
                </w:tcPr>
                <w:p w:rsidR="00150D54" w:rsidRDefault="006374B8" w:rsidP="00FC6E40">
                  <w:pPr>
                    <w:spacing w:after="0" w:line="240" w:lineRule="auto"/>
                  </w:pPr>
                  <w:r>
                    <w:t>500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FC6E40" w:rsidP="00FC6E40">
                  <w:pPr>
                    <w:spacing w:after="0" w:line="240" w:lineRule="auto"/>
                  </w:pPr>
                  <w:r>
                    <w:t>25/06/2018</w:t>
                  </w:r>
                </w:p>
              </w:tc>
              <w:tc>
                <w:tcPr>
                  <w:tcW w:w="6521" w:type="dxa"/>
                </w:tcPr>
                <w:p w:rsidR="00150D54" w:rsidRDefault="006374B8" w:rsidP="00FC6E40">
                  <w:pPr>
                    <w:spacing w:after="0" w:line="240" w:lineRule="auto"/>
                  </w:pPr>
                  <w:r>
                    <w:t>Marker</w:t>
                  </w:r>
                </w:p>
              </w:tc>
              <w:tc>
                <w:tcPr>
                  <w:tcW w:w="4367" w:type="dxa"/>
                </w:tcPr>
                <w:p w:rsidR="00150D54" w:rsidRDefault="006374B8" w:rsidP="00FC6E40">
                  <w:pPr>
                    <w:spacing w:after="0" w:line="240" w:lineRule="auto"/>
                  </w:pPr>
                  <w:r>
                    <w:t>700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Pr="009C6420" w:rsidRDefault="00FC6E40" w:rsidP="00FC6E40">
                  <w:pPr>
                    <w:spacing w:after="0" w:line="240" w:lineRule="auto"/>
                  </w:pPr>
                  <w:r>
                    <w:t>25/06/2018</w:t>
                  </w:r>
                </w:p>
              </w:tc>
              <w:tc>
                <w:tcPr>
                  <w:tcW w:w="6521" w:type="dxa"/>
                </w:tcPr>
                <w:p w:rsidR="00150D54" w:rsidRDefault="00D04DB9" w:rsidP="00FC6E40">
                  <w:pPr>
                    <w:spacing w:after="0" w:line="240" w:lineRule="auto"/>
                  </w:pPr>
                  <w:r>
                    <w:t>Transport to bank</w:t>
                  </w:r>
                </w:p>
              </w:tc>
              <w:tc>
                <w:tcPr>
                  <w:tcW w:w="4367" w:type="dxa"/>
                </w:tcPr>
                <w:p w:rsidR="00150D54" w:rsidRDefault="00D04DB9" w:rsidP="00FC6E40">
                  <w:pPr>
                    <w:spacing w:after="0" w:line="240" w:lineRule="auto"/>
                  </w:pPr>
                  <w:r>
                    <w:t>200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Default="00FC6E40" w:rsidP="00FC6E40">
                  <w:pPr>
                    <w:spacing w:after="0" w:line="240" w:lineRule="auto"/>
                  </w:pPr>
                  <w:r>
                    <w:t>25/06/2018</w:t>
                  </w:r>
                </w:p>
              </w:tc>
              <w:tc>
                <w:tcPr>
                  <w:tcW w:w="6521" w:type="dxa"/>
                </w:tcPr>
                <w:p w:rsidR="00150D54" w:rsidRDefault="00D04DB9" w:rsidP="00FC6E40">
                  <w:pPr>
                    <w:spacing w:after="0" w:line="240" w:lineRule="auto"/>
                  </w:pPr>
                  <w:r>
                    <w:t>Recharge cards</w:t>
                  </w:r>
                </w:p>
              </w:tc>
              <w:tc>
                <w:tcPr>
                  <w:tcW w:w="4367" w:type="dxa"/>
                </w:tcPr>
                <w:p w:rsidR="00150D54" w:rsidRDefault="00D04DB9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150D54" w:rsidRPr="009C6420" w:rsidTr="000E7304">
              <w:tc>
                <w:tcPr>
                  <w:tcW w:w="704" w:type="dxa"/>
                </w:tcPr>
                <w:p w:rsidR="00150D54" w:rsidRPr="009C6420" w:rsidRDefault="00150D54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150D54" w:rsidRDefault="00FC6E40" w:rsidP="00FC6E40">
                  <w:pPr>
                    <w:spacing w:after="0" w:line="240" w:lineRule="auto"/>
                  </w:pPr>
                  <w:r>
                    <w:t>2</w:t>
                  </w:r>
                  <w:r>
                    <w:t>6</w:t>
                  </w:r>
                  <w:r>
                    <w:t>/06/2018</w:t>
                  </w:r>
                </w:p>
              </w:tc>
              <w:tc>
                <w:tcPr>
                  <w:tcW w:w="6521" w:type="dxa"/>
                </w:tcPr>
                <w:p w:rsidR="00150D54" w:rsidRDefault="006374B8" w:rsidP="00FC6E40">
                  <w:pPr>
                    <w:spacing w:after="0" w:line="240" w:lineRule="auto"/>
                  </w:pPr>
                  <w:r>
                    <w:t>Tissue</w:t>
                  </w:r>
                </w:p>
              </w:tc>
              <w:tc>
                <w:tcPr>
                  <w:tcW w:w="4367" w:type="dxa"/>
                </w:tcPr>
                <w:p w:rsidR="00150D54" w:rsidRDefault="006374B8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813C3E" w:rsidRPr="009C6420" w:rsidTr="000E7304">
              <w:tc>
                <w:tcPr>
                  <w:tcW w:w="704" w:type="dxa"/>
                </w:tcPr>
                <w:p w:rsidR="00813C3E" w:rsidRPr="009C6420" w:rsidRDefault="00813C3E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813C3E" w:rsidRDefault="00813C3E" w:rsidP="00FC6E40">
                  <w:pPr>
                    <w:spacing w:after="0" w:line="240" w:lineRule="auto"/>
                  </w:pPr>
                </w:p>
              </w:tc>
              <w:tc>
                <w:tcPr>
                  <w:tcW w:w="6521" w:type="dxa"/>
                </w:tcPr>
                <w:p w:rsidR="00813C3E" w:rsidRDefault="00813C3E" w:rsidP="00FC6E40">
                  <w:pPr>
                    <w:spacing w:after="0" w:line="240" w:lineRule="auto"/>
                  </w:pPr>
                </w:p>
              </w:tc>
              <w:tc>
                <w:tcPr>
                  <w:tcW w:w="4367" w:type="dxa"/>
                </w:tcPr>
                <w:p w:rsidR="00813C3E" w:rsidRDefault="00813C3E" w:rsidP="00FC6E40">
                  <w:pPr>
                    <w:spacing w:after="0" w:line="240" w:lineRule="auto"/>
                  </w:pPr>
                </w:p>
              </w:tc>
            </w:tr>
            <w:tr w:rsidR="00813C3E" w:rsidRPr="009C6420" w:rsidTr="000E7304">
              <w:tc>
                <w:tcPr>
                  <w:tcW w:w="704" w:type="dxa"/>
                </w:tcPr>
                <w:p w:rsidR="00813C3E" w:rsidRPr="009C6420" w:rsidRDefault="00813C3E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813C3E" w:rsidRDefault="00FC6E40" w:rsidP="00FC6E40">
                  <w:pPr>
                    <w:spacing w:after="0" w:line="240" w:lineRule="auto"/>
                  </w:pPr>
                  <w:r>
                    <w:t>2</w:t>
                  </w:r>
                  <w:r>
                    <w:t>6</w:t>
                  </w:r>
                  <w:r>
                    <w:t>/06/2018</w:t>
                  </w:r>
                </w:p>
              </w:tc>
              <w:tc>
                <w:tcPr>
                  <w:tcW w:w="6521" w:type="dxa"/>
                </w:tcPr>
                <w:p w:rsidR="00813C3E" w:rsidRDefault="006374B8" w:rsidP="00FC6E40">
                  <w:pPr>
                    <w:spacing w:after="0" w:line="240" w:lineRule="auto"/>
                  </w:pPr>
                  <w:r>
                    <w:t xml:space="preserve">Transport for </w:t>
                  </w:r>
                  <w:proofErr w:type="spellStart"/>
                  <w:r>
                    <w:t>Mr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Sebastine</w:t>
                  </w:r>
                  <w:proofErr w:type="spellEnd"/>
                  <w:r>
                    <w:t xml:space="preserve"> the Corp member</w:t>
                  </w:r>
                </w:p>
              </w:tc>
              <w:tc>
                <w:tcPr>
                  <w:tcW w:w="4367" w:type="dxa"/>
                </w:tcPr>
                <w:p w:rsidR="00813C3E" w:rsidRDefault="006374B8" w:rsidP="00FC6E40">
                  <w:pPr>
                    <w:spacing w:after="0" w:line="240" w:lineRule="auto"/>
                  </w:pPr>
                  <w:r>
                    <w:t>200</w:t>
                  </w:r>
                </w:p>
              </w:tc>
            </w:tr>
            <w:tr w:rsidR="006374B8" w:rsidRPr="009C6420" w:rsidTr="000E7304">
              <w:tc>
                <w:tcPr>
                  <w:tcW w:w="704" w:type="dxa"/>
                </w:tcPr>
                <w:p w:rsidR="006374B8" w:rsidRPr="009C6420" w:rsidRDefault="006374B8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6374B8" w:rsidRDefault="00FC6E40" w:rsidP="00FC6E40">
                  <w:pPr>
                    <w:spacing w:after="0" w:line="240" w:lineRule="auto"/>
                  </w:pPr>
                  <w:r>
                    <w:t>2</w:t>
                  </w:r>
                  <w:r>
                    <w:t>6</w:t>
                  </w:r>
                  <w:r>
                    <w:t>/06/2018</w:t>
                  </w:r>
                </w:p>
              </w:tc>
              <w:tc>
                <w:tcPr>
                  <w:tcW w:w="6521" w:type="dxa"/>
                </w:tcPr>
                <w:p w:rsidR="006374B8" w:rsidRDefault="006374B8" w:rsidP="00FC6E40">
                  <w:pPr>
                    <w:spacing w:after="0" w:line="240" w:lineRule="auto"/>
                  </w:pPr>
                  <w:r>
                    <w:t>Clock battery and electricity bulbs</w:t>
                  </w:r>
                </w:p>
              </w:tc>
              <w:tc>
                <w:tcPr>
                  <w:tcW w:w="4367" w:type="dxa"/>
                </w:tcPr>
                <w:p w:rsidR="006374B8" w:rsidRDefault="006374B8" w:rsidP="00FC6E40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6374B8" w:rsidRPr="009C6420" w:rsidTr="000E7304">
              <w:tc>
                <w:tcPr>
                  <w:tcW w:w="704" w:type="dxa"/>
                </w:tcPr>
                <w:p w:rsidR="006374B8" w:rsidRPr="009C6420" w:rsidRDefault="006374B8" w:rsidP="00FC6E40">
                  <w:pPr>
                    <w:numPr>
                      <w:ilvl w:val="0"/>
                      <w:numId w:val="5"/>
                    </w:numPr>
                    <w:spacing w:after="0" w:line="240" w:lineRule="auto"/>
                    <w:jc w:val="right"/>
                  </w:pPr>
                </w:p>
              </w:tc>
              <w:tc>
                <w:tcPr>
                  <w:tcW w:w="1559" w:type="dxa"/>
                </w:tcPr>
                <w:p w:rsidR="006374B8" w:rsidRDefault="00FC6E40" w:rsidP="00FC6E40">
                  <w:pPr>
                    <w:spacing w:after="0" w:line="240" w:lineRule="auto"/>
                  </w:pPr>
                  <w:r>
                    <w:t>2</w:t>
                  </w:r>
                  <w:r>
                    <w:t>7</w:t>
                  </w:r>
                  <w:r>
                    <w:t>/06/2018</w:t>
                  </w:r>
                </w:p>
              </w:tc>
              <w:tc>
                <w:tcPr>
                  <w:tcW w:w="6521" w:type="dxa"/>
                </w:tcPr>
                <w:p w:rsidR="006374B8" w:rsidRDefault="006374B8" w:rsidP="00150D54">
                  <w:pPr>
                    <w:spacing w:after="0" w:line="240" w:lineRule="auto"/>
                  </w:pPr>
                  <w:r>
                    <w:t xml:space="preserve">Transport to </w:t>
                  </w:r>
                  <w:proofErr w:type="spellStart"/>
                  <w:r>
                    <w:t>Ogbunabali</w:t>
                  </w:r>
                  <w:proofErr w:type="spellEnd"/>
                </w:p>
              </w:tc>
              <w:tc>
                <w:tcPr>
                  <w:tcW w:w="4367" w:type="dxa"/>
                </w:tcPr>
                <w:p w:rsidR="006374B8" w:rsidRDefault="006374B8" w:rsidP="00150D54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</w:tbl>
          <w:p w:rsidR="00150D54" w:rsidRDefault="00150D54" w:rsidP="00FC6E40"/>
          <w:p w:rsidR="00150D54" w:rsidRDefault="00150D54" w:rsidP="00AD08DF"/>
        </w:tc>
      </w:tr>
      <w:tr w:rsidR="00995414" w:rsidTr="008668D8">
        <w:tc>
          <w:tcPr>
            <w:tcW w:w="9918" w:type="dxa"/>
            <w:gridSpan w:val="3"/>
          </w:tcPr>
          <w:p w:rsidR="00995414" w:rsidRDefault="00995414" w:rsidP="00AD08DF">
            <w:r>
              <w:rPr>
                <w:b/>
              </w:rPr>
              <w:t>ENROLLMENTS</w:t>
            </w:r>
          </w:p>
        </w:tc>
      </w:tr>
      <w:tr w:rsidR="00876571" w:rsidTr="00D11409">
        <w:tc>
          <w:tcPr>
            <w:tcW w:w="2440" w:type="dxa"/>
          </w:tcPr>
          <w:p w:rsidR="00876571" w:rsidRDefault="00876571" w:rsidP="00AD08DF">
            <w:r>
              <w:t>New Enrollments:</w:t>
            </w:r>
          </w:p>
        </w:tc>
        <w:tc>
          <w:tcPr>
            <w:tcW w:w="7478" w:type="dxa"/>
            <w:gridSpan w:val="2"/>
          </w:tcPr>
          <w:p w:rsidR="00876571" w:rsidRDefault="002E2701" w:rsidP="00AD08DF">
            <w:proofErr w:type="spellStart"/>
            <w:r>
              <w:t>Nill</w:t>
            </w:r>
            <w:proofErr w:type="spellEnd"/>
          </w:p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PURCHASES</w:t>
            </w:r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Uniforms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995414" w:rsidTr="00995414">
        <w:tc>
          <w:tcPr>
            <w:tcW w:w="2440" w:type="dxa"/>
          </w:tcPr>
          <w:p w:rsidR="00995414" w:rsidRDefault="00995414"/>
        </w:tc>
        <w:tc>
          <w:tcPr>
            <w:tcW w:w="7478" w:type="dxa"/>
            <w:gridSpan w:val="2"/>
          </w:tcPr>
          <w:p w:rsidR="00995414" w:rsidRDefault="00995414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ATTENDANCE</w:t>
            </w:r>
          </w:p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>Authorized 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381"/>
              <w:gridCol w:w="1304"/>
              <w:gridCol w:w="2268"/>
            </w:tblGrid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S/No</w:t>
                  </w:r>
                </w:p>
              </w:tc>
              <w:tc>
                <w:tcPr>
                  <w:tcW w:w="2381" w:type="dxa"/>
                </w:tcPr>
                <w:p w:rsidR="00995414" w:rsidRDefault="00995414" w:rsidP="007B4880">
                  <w:r>
                    <w:t>Name</w:t>
                  </w:r>
                </w:p>
              </w:tc>
              <w:tc>
                <w:tcPr>
                  <w:tcW w:w="1304" w:type="dxa"/>
                </w:tcPr>
                <w:p w:rsidR="00995414" w:rsidRDefault="00995414" w:rsidP="007B4880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995414" w:rsidRDefault="00995414" w:rsidP="007B4880">
                  <w:r>
                    <w:t>Reason</w:t>
                  </w:r>
                </w:p>
              </w:tc>
            </w:tr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1</w:t>
                  </w:r>
                </w:p>
              </w:tc>
              <w:tc>
                <w:tcPr>
                  <w:tcW w:w="2381" w:type="dxa"/>
                </w:tcPr>
                <w:p w:rsidR="00995414" w:rsidRDefault="00995414" w:rsidP="007B4880"/>
              </w:tc>
              <w:tc>
                <w:tcPr>
                  <w:tcW w:w="1304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  <w:tr w:rsidR="00995414" w:rsidTr="000E7304">
              <w:tc>
                <w:tcPr>
                  <w:tcW w:w="703" w:type="dxa"/>
                </w:tcPr>
                <w:p w:rsidR="00995414" w:rsidRDefault="00995414" w:rsidP="007B4880">
                  <w:r>
                    <w:t>2</w:t>
                  </w:r>
                </w:p>
              </w:tc>
              <w:tc>
                <w:tcPr>
                  <w:tcW w:w="2381" w:type="dxa"/>
                </w:tcPr>
                <w:p w:rsidR="00995414" w:rsidRDefault="00995414" w:rsidP="007B4880"/>
              </w:tc>
              <w:tc>
                <w:tcPr>
                  <w:tcW w:w="1304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</w:tbl>
          <w:p w:rsidR="007B4880" w:rsidRDefault="007B4880"/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 xml:space="preserve">Unauthorized </w:t>
            </w:r>
            <w:r w:rsidR="00BE736D">
              <w:t>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7B4880" w:rsidTr="00AC74C8">
              <w:tc>
                <w:tcPr>
                  <w:tcW w:w="690" w:type="dxa"/>
                </w:tcPr>
                <w:p w:rsidR="007B4880" w:rsidRDefault="007B4880" w:rsidP="007B4880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7B4880" w:rsidRDefault="007B4880" w:rsidP="007B4880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7B4880" w:rsidRDefault="007B4880" w:rsidP="007B4880">
                  <w:r>
                    <w:t>Date</w:t>
                  </w:r>
                  <w:r w:rsidR="00BE736D">
                    <w:t>(s)</w:t>
                  </w:r>
                </w:p>
              </w:tc>
            </w:tr>
            <w:tr w:rsidR="007B4880" w:rsidTr="00AC74C8">
              <w:tc>
                <w:tcPr>
                  <w:tcW w:w="690" w:type="dxa"/>
                </w:tcPr>
                <w:p w:rsidR="007B4880" w:rsidRDefault="00BE736D" w:rsidP="007B4880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/>
              </w:tc>
              <w:tc>
                <w:tcPr>
                  <w:tcW w:w="2977" w:type="dxa"/>
                </w:tcPr>
                <w:p w:rsidR="007B4880" w:rsidRDefault="007B4880" w:rsidP="007B4880"/>
              </w:tc>
              <w:tc>
                <w:tcPr>
                  <w:tcW w:w="1134" w:type="dxa"/>
                </w:tcPr>
                <w:p w:rsidR="007B4880" w:rsidRDefault="007B4880" w:rsidP="007B4880"/>
              </w:tc>
            </w:tr>
            <w:tr w:rsidR="00BE736D" w:rsidTr="00AC74C8">
              <w:tc>
                <w:tcPr>
                  <w:tcW w:w="690" w:type="dxa"/>
                </w:tcPr>
                <w:p w:rsidR="00BE736D" w:rsidRDefault="00BE736D" w:rsidP="007B4880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E736D" w:rsidRDefault="00BE736D" w:rsidP="007B4880"/>
              </w:tc>
              <w:tc>
                <w:tcPr>
                  <w:tcW w:w="2977" w:type="dxa"/>
                </w:tcPr>
                <w:p w:rsidR="00BE736D" w:rsidRDefault="00BE736D" w:rsidP="007B4880"/>
              </w:tc>
              <w:tc>
                <w:tcPr>
                  <w:tcW w:w="1134" w:type="dxa"/>
                </w:tcPr>
                <w:p w:rsidR="00BE736D" w:rsidRDefault="00BE736D" w:rsidP="007B4880"/>
              </w:tc>
            </w:tr>
          </w:tbl>
          <w:p w:rsidR="007B4880" w:rsidRDefault="007B4880"/>
        </w:tc>
      </w:tr>
      <w:tr w:rsidR="00990750" w:rsidTr="00995414">
        <w:tc>
          <w:tcPr>
            <w:tcW w:w="9918" w:type="dxa"/>
            <w:gridSpan w:val="3"/>
          </w:tcPr>
          <w:p w:rsidR="00990750" w:rsidRPr="00990750" w:rsidRDefault="00990750">
            <w:pPr>
              <w:rPr>
                <w:b/>
              </w:rPr>
            </w:pPr>
            <w:r w:rsidRPr="00990750">
              <w:rPr>
                <w:b/>
              </w:rPr>
              <w:t>ISSUES</w:t>
            </w:r>
            <w:r w:rsidR="00FF253B">
              <w:rPr>
                <w:b/>
              </w:rPr>
              <w:t>/COMPLAINTS</w:t>
            </w:r>
          </w:p>
        </w:tc>
      </w:tr>
      <w:tr w:rsidR="00990750" w:rsidTr="00995414">
        <w:tc>
          <w:tcPr>
            <w:tcW w:w="9918" w:type="dxa"/>
            <w:gridSpan w:val="3"/>
          </w:tcPr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990750" w:rsidRDefault="00990750" w:rsidP="00990750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990750" w:rsidRDefault="00990750" w:rsidP="00990750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990750" w:rsidRDefault="00990750" w:rsidP="00990750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990750" w:rsidRDefault="00990750" w:rsidP="00990750">
                  <w:r>
                    <w:t>Action taken</w:t>
                  </w:r>
                </w:p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</w:tbl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694"/>
              <w:gridCol w:w="1842"/>
              <w:gridCol w:w="1276"/>
              <w:gridCol w:w="2864"/>
            </w:tblGrid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t>S/No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>
                  <w:r>
                    <w:t>Issue</w:t>
                  </w:r>
                </w:p>
              </w:tc>
              <w:tc>
                <w:tcPr>
                  <w:tcW w:w="1842" w:type="dxa"/>
                </w:tcPr>
                <w:p w:rsidR="00FF253B" w:rsidRDefault="00FF253B" w:rsidP="00FF253B">
                  <w:r>
                    <w:t>Reported by?</w:t>
                  </w:r>
                </w:p>
              </w:tc>
              <w:tc>
                <w:tcPr>
                  <w:tcW w:w="1276" w:type="dxa"/>
                </w:tcPr>
                <w:p w:rsidR="00FF253B" w:rsidRDefault="00FF253B" w:rsidP="00FF253B">
                  <w:r>
                    <w:t>Date</w:t>
                  </w:r>
                </w:p>
              </w:tc>
              <w:tc>
                <w:tcPr>
                  <w:tcW w:w="2864" w:type="dxa"/>
                </w:tcPr>
                <w:p w:rsidR="00FF253B" w:rsidRDefault="00FF253B" w:rsidP="00FF253B">
                  <w:r>
                    <w:t>Action taken</w:t>
                  </w:r>
                </w:p>
              </w:tc>
            </w:tr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lastRenderedPageBreak/>
                    <w:t>1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/>
              </w:tc>
              <w:tc>
                <w:tcPr>
                  <w:tcW w:w="1842" w:type="dxa"/>
                </w:tcPr>
                <w:p w:rsidR="00FF253B" w:rsidRDefault="00FF253B" w:rsidP="00FF253B"/>
              </w:tc>
              <w:tc>
                <w:tcPr>
                  <w:tcW w:w="1276" w:type="dxa"/>
                </w:tcPr>
                <w:p w:rsidR="00FF253B" w:rsidRDefault="00FF253B" w:rsidP="00FF253B"/>
              </w:tc>
              <w:tc>
                <w:tcPr>
                  <w:tcW w:w="2864" w:type="dxa"/>
                </w:tcPr>
                <w:p w:rsidR="00FF253B" w:rsidRDefault="00FF253B" w:rsidP="00FF253B"/>
              </w:tc>
            </w:tr>
            <w:tr w:rsidR="00FF253B" w:rsidTr="00C04508">
              <w:tc>
                <w:tcPr>
                  <w:tcW w:w="562" w:type="dxa"/>
                </w:tcPr>
                <w:p w:rsidR="00FF253B" w:rsidRDefault="00FF253B" w:rsidP="00FF253B">
                  <w:r>
                    <w:t>2</w:t>
                  </w:r>
                </w:p>
              </w:tc>
              <w:tc>
                <w:tcPr>
                  <w:tcW w:w="2694" w:type="dxa"/>
                </w:tcPr>
                <w:p w:rsidR="00FF253B" w:rsidRDefault="00FF253B" w:rsidP="00FF253B"/>
              </w:tc>
              <w:tc>
                <w:tcPr>
                  <w:tcW w:w="1842" w:type="dxa"/>
                </w:tcPr>
                <w:p w:rsidR="00FF253B" w:rsidRDefault="00FF253B" w:rsidP="00FF253B"/>
              </w:tc>
              <w:tc>
                <w:tcPr>
                  <w:tcW w:w="1276" w:type="dxa"/>
                </w:tcPr>
                <w:p w:rsidR="00FF253B" w:rsidRDefault="00FF253B" w:rsidP="00FF253B"/>
              </w:tc>
              <w:tc>
                <w:tcPr>
                  <w:tcW w:w="2864" w:type="dxa"/>
                </w:tcPr>
                <w:p w:rsidR="00FF253B" w:rsidRDefault="00FF253B" w:rsidP="00FF253B"/>
              </w:tc>
            </w:tr>
          </w:tbl>
          <w:p w:rsidR="00990750" w:rsidRDefault="00990750"/>
          <w:p w:rsidR="00FF253B" w:rsidRDefault="00FF253B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lastRenderedPageBreak/>
              <w:t>ENQURIES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283"/>
              <w:gridCol w:w="992"/>
              <w:gridCol w:w="1872"/>
              <w:gridCol w:w="1134"/>
              <w:gridCol w:w="2268"/>
            </w:tblGrid>
            <w:tr w:rsidR="00DC133E" w:rsidTr="009156A0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283" w:type="dxa"/>
                </w:tcPr>
                <w:p w:rsidR="00DC133E" w:rsidRDefault="00DC133E" w:rsidP="00DC133E">
                  <w:r>
                    <w:t>Enquiry</w:t>
                  </w:r>
                </w:p>
              </w:tc>
              <w:tc>
                <w:tcPr>
                  <w:tcW w:w="992" w:type="dxa"/>
                </w:tcPr>
                <w:p w:rsidR="00DC133E" w:rsidRDefault="00DC133E" w:rsidP="00DC133E">
                  <w:r>
                    <w:t>By?</w:t>
                  </w:r>
                </w:p>
              </w:tc>
              <w:tc>
                <w:tcPr>
                  <w:tcW w:w="1872" w:type="dxa"/>
                </w:tcPr>
                <w:p w:rsidR="00DC133E" w:rsidRDefault="00DC133E" w:rsidP="00DC133E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DC133E" w:rsidRDefault="00DC133E" w:rsidP="00DC133E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DC133E" w:rsidRDefault="00DC133E" w:rsidP="00DC133E">
                  <w:r>
                    <w:t>Information provided</w:t>
                  </w:r>
                </w:p>
              </w:tc>
            </w:tr>
            <w:tr w:rsidR="00DC133E" w:rsidTr="009156A0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283" w:type="dxa"/>
                </w:tcPr>
                <w:p w:rsidR="00DC133E" w:rsidRDefault="009156A0" w:rsidP="00DC133E">
                  <w:r>
                    <w:t>Admission in Nursery 1</w:t>
                  </w:r>
                </w:p>
              </w:tc>
              <w:tc>
                <w:tcPr>
                  <w:tcW w:w="992" w:type="dxa"/>
                </w:tcPr>
                <w:p w:rsidR="00DC133E" w:rsidRDefault="009156A0" w:rsidP="00DC133E">
                  <w:proofErr w:type="spellStart"/>
                  <w:r>
                    <w:t>Mrs</w:t>
                  </w:r>
                  <w:proofErr w:type="spellEnd"/>
                  <w:r>
                    <w:t xml:space="preserve"> Kim</w:t>
                  </w:r>
                </w:p>
              </w:tc>
              <w:tc>
                <w:tcPr>
                  <w:tcW w:w="1872" w:type="dxa"/>
                </w:tcPr>
                <w:p w:rsidR="00DC133E" w:rsidRDefault="009156A0" w:rsidP="00DC133E">
                  <w:r>
                    <w:t>Through the school website</w:t>
                  </w:r>
                  <w:r w:rsidR="006E28CB">
                    <w:t>. Someone referred her to the school website and she got the phone number from there.</w:t>
                  </w:r>
                </w:p>
              </w:tc>
              <w:tc>
                <w:tcPr>
                  <w:tcW w:w="1134" w:type="dxa"/>
                </w:tcPr>
                <w:p w:rsidR="00DC133E" w:rsidRDefault="009156A0" w:rsidP="00DC133E">
                  <w:r>
                    <w:t>29</w:t>
                  </w:r>
                  <w:r w:rsidRPr="009156A0">
                    <w:rPr>
                      <w:vertAlign w:val="superscript"/>
                    </w:rPr>
                    <w:t>th</w:t>
                  </w:r>
                  <w:r>
                    <w:t xml:space="preserve"> June, 2018</w:t>
                  </w:r>
                </w:p>
              </w:tc>
              <w:tc>
                <w:tcPr>
                  <w:tcW w:w="2268" w:type="dxa"/>
                </w:tcPr>
                <w:p w:rsidR="00DC133E" w:rsidRDefault="009156A0" w:rsidP="00DC133E">
                  <w:r>
                    <w:t xml:space="preserve">The admission details were provided but due to location (distance from </w:t>
                  </w:r>
                  <w:r w:rsidR="006E28CB">
                    <w:t xml:space="preserve">the school) she lives at </w:t>
                  </w:r>
                  <w:proofErr w:type="spellStart"/>
                  <w:r w:rsidR="00C77ABF">
                    <w:t>Woji</w:t>
                  </w:r>
                  <w:proofErr w:type="spellEnd"/>
                  <w:r w:rsidR="00C77ABF">
                    <w:t xml:space="preserve"> in Port Harcourt</w:t>
                  </w:r>
                </w:p>
              </w:tc>
            </w:tr>
            <w:tr w:rsidR="00DC133E" w:rsidTr="009156A0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283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87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t>PROPOSALS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DC133E" w:rsidRDefault="00DC133E" w:rsidP="00DC133E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Date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FF253B" w:rsidRDefault="00FF253B">
            <w:pPr>
              <w:rPr>
                <w:b/>
              </w:rPr>
            </w:pPr>
            <w:r w:rsidRPr="00FF253B">
              <w:rPr>
                <w:b/>
              </w:rPr>
              <w:t>HIGHLIGHTS OF THE WEEK</w:t>
            </w:r>
          </w:p>
        </w:tc>
      </w:tr>
      <w:tr w:rsidR="00FF253B" w:rsidTr="00995414">
        <w:tc>
          <w:tcPr>
            <w:tcW w:w="9918" w:type="dxa"/>
            <w:gridSpan w:val="3"/>
          </w:tcPr>
          <w:p w:rsidR="00C04508" w:rsidRDefault="00AA7D8B">
            <w:r>
              <w:t>Rehearsals for the Literacy Expression day</w:t>
            </w:r>
          </w:p>
          <w:p w:rsidR="00AA7D8B" w:rsidRDefault="009156A0">
            <w:r>
              <w:t>Literacy expression day was held on Friday 29</w:t>
            </w:r>
            <w:r w:rsidRPr="009156A0">
              <w:rPr>
                <w:vertAlign w:val="superscript"/>
              </w:rPr>
              <w:t>th</w:t>
            </w:r>
            <w:r>
              <w:t xml:space="preserve"> June, 2018. </w:t>
            </w:r>
          </w:p>
          <w:p w:rsidR="00FF253B" w:rsidRDefault="00FF253B"/>
          <w:p w:rsidR="00FF253B" w:rsidRDefault="00FF253B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 w:rsidP="00AD08DF">
            <w:pPr>
              <w:rPr>
                <w:b/>
              </w:rPr>
            </w:pPr>
            <w:r w:rsidRPr="00BE736D">
              <w:rPr>
                <w:b/>
              </w:rPr>
              <w:t>TASKS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Completed</w:t>
            </w:r>
          </w:p>
        </w:tc>
        <w:tc>
          <w:tcPr>
            <w:tcW w:w="7478" w:type="dxa"/>
            <w:gridSpan w:val="2"/>
          </w:tcPr>
          <w:p w:rsidR="00BE736D" w:rsidRDefault="00AA7D8B" w:rsidP="009156A0">
            <w:pPr>
              <w:pStyle w:val="ListParagraph"/>
              <w:numPr>
                <w:ilvl w:val="0"/>
                <w:numId w:val="3"/>
              </w:numPr>
            </w:pPr>
            <w:r>
              <w:t xml:space="preserve">Configuration of the ICT Labs. </w:t>
            </w:r>
          </w:p>
          <w:p w:rsidR="00BE736D" w:rsidRDefault="009156A0" w:rsidP="009156A0">
            <w:pPr>
              <w:pStyle w:val="ListParagraph"/>
              <w:numPr>
                <w:ilvl w:val="0"/>
                <w:numId w:val="3"/>
              </w:numPr>
            </w:pPr>
            <w:r>
              <w:t>Power packs have been bought to replace the bad once.</w:t>
            </w:r>
          </w:p>
          <w:p w:rsidR="009156A0" w:rsidRDefault="009156A0" w:rsidP="009156A0">
            <w:pPr>
              <w:pStyle w:val="ListParagraph"/>
              <w:numPr>
                <w:ilvl w:val="0"/>
                <w:numId w:val="3"/>
              </w:numPr>
            </w:pPr>
            <w:r>
              <w:t>Install other packages on the Server</w:t>
            </w:r>
          </w:p>
          <w:p w:rsidR="00BE736D" w:rsidRDefault="009156A0" w:rsidP="009156A0">
            <w:pPr>
              <w:pStyle w:val="ListParagraph"/>
              <w:numPr>
                <w:ilvl w:val="0"/>
                <w:numId w:val="3"/>
              </w:numPr>
            </w:pPr>
            <w:r>
              <w:t>Create users for the server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C77ABF" w:rsidRDefault="00C77ABF" w:rsidP="00AA7D8B">
            <w:pPr>
              <w:pStyle w:val="ListParagraph"/>
              <w:numPr>
                <w:ilvl w:val="0"/>
                <w:numId w:val="4"/>
              </w:numPr>
            </w:pPr>
            <w:r>
              <w:t>Preparation of 3</w:t>
            </w:r>
            <w:r w:rsidRPr="00C77ABF">
              <w:rPr>
                <w:vertAlign w:val="superscript"/>
              </w:rPr>
              <w:t>rd</w:t>
            </w:r>
            <w:r>
              <w:t xml:space="preserve"> term exam questions</w:t>
            </w:r>
          </w:p>
          <w:p w:rsidR="00AA7D8B" w:rsidRDefault="009156A0" w:rsidP="00AA7D8B">
            <w:pPr>
              <w:pStyle w:val="ListParagraph"/>
              <w:numPr>
                <w:ilvl w:val="0"/>
                <w:numId w:val="4"/>
              </w:numPr>
            </w:pPr>
            <w:r>
              <w:t>Photo</w:t>
            </w:r>
            <w:r w:rsidR="00C77ABF">
              <w:t>copy of 3</w:t>
            </w:r>
            <w:r w:rsidR="00C77ABF" w:rsidRPr="00C77ABF">
              <w:rPr>
                <w:vertAlign w:val="superscript"/>
              </w:rPr>
              <w:t>rd</w:t>
            </w:r>
            <w:r w:rsidR="00C77ABF">
              <w:t xml:space="preserve"> term exam papers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Pr="00A95083" w:rsidRDefault="00A95083" w:rsidP="00A95083">
            <w:pPr>
              <w:rPr>
                <w:b/>
              </w:rPr>
            </w:pPr>
            <w:r w:rsidRPr="00A95083">
              <w:rPr>
                <w:b/>
              </w:rPr>
              <w:t>URGENT PRIORITIES FOR DIRECTOR’S ATTENTION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Default="00A95083" w:rsidP="00A95083"/>
          <w:p w:rsidR="00A95083" w:rsidRDefault="00A95083" w:rsidP="00A95083"/>
        </w:tc>
      </w:tr>
      <w:tr w:rsidR="00955888" w:rsidTr="00995414">
        <w:tc>
          <w:tcPr>
            <w:tcW w:w="9918" w:type="dxa"/>
            <w:gridSpan w:val="3"/>
          </w:tcPr>
          <w:p w:rsidR="00955888" w:rsidRDefault="00955888" w:rsidP="00394844">
            <w:pPr>
              <w:pStyle w:val="ListParagraph"/>
            </w:pPr>
          </w:p>
        </w:tc>
      </w:tr>
    </w:tbl>
    <w:p w:rsidR="00863F1A" w:rsidRDefault="00863F1A"/>
    <w:sectPr w:rsidR="00863F1A" w:rsidSect="00FF45A7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E419C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342"/>
    <w:multiLevelType w:val="hybridMultilevel"/>
    <w:tmpl w:val="3906F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11F2A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CDF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3644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17657"/>
    <w:multiLevelType w:val="hybridMultilevel"/>
    <w:tmpl w:val="69C2A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96290F"/>
    <w:rsid w:val="000E7304"/>
    <w:rsid w:val="00133974"/>
    <w:rsid w:val="00150D54"/>
    <w:rsid w:val="001541BF"/>
    <w:rsid w:val="001B0371"/>
    <w:rsid w:val="002164E4"/>
    <w:rsid w:val="00240118"/>
    <w:rsid w:val="002432C5"/>
    <w:rsid w:val="00294476"/>
    <w:rsid w:val="002E2701"/>
    <w:rsid w:val="00364E0A"/>
    <w:rsid w:val="00394844"/>
    <w:rsid w:val="00401164"/>
    <w:rsid w:val="00430788"/>
    <w:rsid w:val="004A760A"/>
    <w:rsid w:val="005158A6"/>
    <w:rsid w:val="005F55F5"/>
    <w:rsid w:val="006374B8"/>
    <w:rsid w:val="006E28CB"/>
    <w:rsid w:val="0073039D"/>
    <w:rsid w:val="007A2CEA"/>
    <w:rsid w:val="007B4880"/>
    <w:rsid w:val="00813C3E"/>
    <w:rsid w:val="00863F1A"/>
    <w:rsid w:val="00876571"/>
    <w:rsid w:val="009156A0"/>
    <w:rsid w:val="00955888"/>
    <w:rsid w:val="0096290F"/>
    <w:rsid w:val="00990750"/>
    <w:rsid w:val="00995414"/>
    <w:rsid w:val="009B510D"/>
    <w:rsid w:val="00A06608"/>
    <w:rsid w:val="00A95083"/>
    <w:rsid w:val="00AA7D8B"/>
    <w:rsid w:val="00AC74C8"/>
    <w:rsid w:val="00B81816"/>
    <w:rsid w:val="00BE736D"/>
    <w:rsid w:val="00C04508"/>
    <w:rsid w:val="00C77ABF"/>
    <w:rsid w:val="00D04DB9"/>
    <w:rsid w:val="00D21A08"/>
    <w:rsid w:val="00D32863"/>
    <w:rsid w:val="00D36559"/>
    <w:rsid w:val="00DC133E"/>
    <w:rsid w:val="00E002A7"/>
    <w:rsid w:val="00E91448"/>
    <w:rsid w:val="00F47ECD"/>
    <w:rsid w:val="00F623B3"/>
    <w:rsid w:val="00FC6E40"/>
    <w:rsid w:val="00FF253B"/>
    <w:rsid w:val="00FF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0A"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ingfield\Downloads\School%20Manager%20-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Manager - Weekly Report</Template>
  <TotalTime>142</TotalTime>
  <Pages>2</Pages>
  <Words>358</Words>
  <Characters>1699</Characters>
  <Application>Microsoft Office Word</Application>
  <DocSecurity>0</DocSecurity>
  <Lines>48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Springfield</dc:creator>
  <cp:lastModifiedBy>Springfield</cp:lastModifiedBy>
  <cp:revision>38</cp:revision>
  <dcterms:created xsi:type="dcterms:W3CDTF">2018-06-01T10:20:00Z</dcterms:created>
  <dcterms:modified xsi:type="dcterms:W3CDTF">2018-06-29T12:14:00Z</dcterms:modified>
</cp:coreProperties>
</file>