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53B" w:rsidRPr="00AC74C8" w:rsidRDefault="00150D54" w:rsidP="00FF253B">
      <w:pPr>
        <w:rPr>
          <w:b/>
          <w:sz w:val="52"/>
        </w:rPr>
      </w:pPr>
      <w:r>
        <w:rPr>
          <w:b/>
          <w:sz w:val="52"/>
        </w:rPr>
        <w:t>SCHOOL MANAGER’S</w:t>
      </w:r>
      <w:r w:rsidR="00FF253B" w:rsidRPr="00AC74C8">
        <w:rPr>
          <w:b/>
          <w:sz w:val="52"/>
        </w:rPr>
        <w:t xml:space="preserve"> WEEKLY REPORT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440"/>
        <w:gridCol w:w="3084"/>
        <w:gridCol w:w="4394"/>
      </w:tblGrid>
      <w:tr w:rsidR="00AC74C8" w:rsidTr="00995414">
        <w:tc>
          <w:tcPr>
            <w:tcW w:w="2440" w:type="dxa"/>
          </w:tcPr>
          <w:p w:rsidR="00AC74C8" w:rsidRDefault="00AC74C8" w:rsidP="00AD08DF">
            <w:r>
              <w:t xml:space="preserve">Week No: </w:t>
            </w:r>
            <w:r w:rsidR="000E7304">
              <w:t>9</w:t>
            </w:r>
          </w:p>
        </w:tc>
        <w:tc>
          <w:tcPr>
            <w:tcW w:w="3084" w:type="dxa"/>
          </w:tcPr>
          <w:p w:rsidR="00AC74C8" w:rsidRDefault="00AC74C8" w:rsidP="000E7304">
            <w:r>
              <w:t>Starting:</w:t>
            </w:r>
            <w:r w:rsidR="00D36559">
              <w:t xml:space="preserve"> </w:t>
            </w:r>
            <w:r w:rsidR="000E7304">
              <w:t>18</w:t>
            </w:r>
            <w:r w:rsidR="005F55F5" w:rsidRPr="005F55F5">
              <w:rPr>
                <w:vertAlign w:val="superscript"/>
              </w:rPr>
              <w:t>th</w:t>
            </w:r>
            <w:r w:rsidR="005F55F5">
              <w:t xml:space="preserve"> June</w:t>
            </w:r>
            <w:r w:rsidR="00D36559">
              <w:t>, 2018</w:t>
            </w:r>
          </w:p>
        </w:tc>
        <w:tc>
          <w:tcPr>
            <w:tcW w:w="4394" w:type="dxa"/>
          </w:tcPr>
          <w:p w:rsidR="00AC74C8" w:rsidRDefault="00AC74C8" w:rsidP="000E7304">
            <w:r>
              <w:t>Ending:</w:t>
            </w:r>
            <w:r w:rsidR="00D36559">
              <w:t xml:space="preserve"> </w:t>
            </w:r>
            <w:r w:rsidR="000E7304">
              <w:t>22</w:t>
            </w:r>
            <w:r w:rsidR="000E7304" w:rsidRPr="000E7304">
              <w:rPr>
                <w:vertAlign w:val="superscript"/>
              </w:rPr>
              <w:t>nd</w:t>
            </w:r>
            <w:r w:rsidR="000E7304">
              <w:t xml:space="preserve"> </w:t>
            </w:r>
            <w:r w:rsidR="00D36559">
              <w:t>June, 2018</w:t>
            </w:r>
          </w:p>
        </w:tc>
      </w:tr>
      <w:tr w:rsidR="00150D54" w:rsidTr="00C652EC">
        <w:tc>
          <w:tcPr>
            <w:tcW w:w="9918" w:type="dxa"/>
            <w:gridSpan w:val="3"/>
          </w:tcPr>
          <w:p w:rsidR="00150D54" w:rsidRDefault="00150D54" w:rsidP="00AD08DF">
            <w:r>
              <w:rPr>
                <w:b/>
              </w:rPr>
              <w:t>FINANCIALS</w:t>
            </w:r>
          </w:p>
        </w:tc>
      </w:tr>
      <w:tr w:rsidR="00150D54" w:rsidTr="002E46AD">
        <w:tc>
          <w:tcPr>
            <w:tcW w:w="9918" w:type="dxa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50"/>
              <w:gridCol w:w="3118"/>
            </w:tblGrid>
            <w:tr w:rsidR="00150D54" w:rsidRPr="009C6420" w:rsidTr="003D6F18">
              <w:trPr>
                <w:trHeight w:val="179"/>
              </w:trPr>
              <w:tc>
                <w:tcPr>
                  <w:tcW w:w="5450" w:type="dxa"/>
                </w:tcPr>
                <w:p w:rsidR="00150D54" w:rsidRPr="00821350" w:rsidRDefault="00150D54" w:rsidP="00150D54">
                  <w:r>
                    <w:t>Total Payments for the week</w:t>
                  </w:r>
                </w:p>
              </w:tc>
              <w:tc>
                <w:tcPr>
                  <w:tcW w:w="3118" w:type="dxa"/>
                </w:tcPr>
                <w:p w:rsidR="00401164" w:rsidRPr="00401164" w:rsidRDefault="000E7304" w:rsidP="00401164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196</w:t>
                  </w:r>
                  <w:r w:rsidR="00D21A08">
                    <w:rPr>
                      <w:rFonts w:ascii="Calibri" w:hAnsi="Calibri"/>
                      <w:color w:val="000000"/>
                    </w:rPr>
                    <w:t>,</w:t>
                  </w:r>
                  <w:r>
                    <w:rPr>
                      <w:rFonts w:ascii="Calibri" w:hAnsi="Calibri"/>
                      <w:color w:val="000000"/>
                    </w:rPr>
                    <w:t>000</w:t>
                  </w:r>
                </w:p>
              </w:tc>
            </w:tr>
            <w:tr w:rsidR="00150D54" w:rsidRPr="009C6420" w:rsidTr="003D6F18">
              <w:trPr>
                <w:trHeight w:val="692"/>
              </w:trPr>
              <w:tc>
                <w:tcPr>
                  <w:tcW w:w="5450" w:type="dxa"/>
                </w:tcPr>
                <w:p w:rsidR="00150D54" w:rsidRDefault="00150D54" w:rsidP="00150D54">
                  <w:r w:rsidRPr="00821350">
                    <w:t>Total Fees Outstanding (N)</w:t>
                  </w:r>
                </w:p>
              </w:tc>
              <w:tc>
                <w:tcPr>
                  <w:tcW w:w="3118" w:type="dxa"/>
                </w:tcPr>
                <w:p w:rsidR="00150D54" w:rsidRPr="00DD5248" w:rsidRDefault="00E002A7" w:rsidP="000E7304">
                  <w:pPr>
                    <w:rPr>
                      <w:rFonts w:cs="Calibri"/>
                      <w:b/>
                      <w:bCs/>
                      <w:color w:val="000000"/>
                    </w:rPr>
                  </w:pPr>
                  <w:r>
                    <w:rPr>
                      <w:rFonts w:cs="Calibri"/>
                      <w:b/>
                      <w:bCs/>
                      <w:color w:val="000000"/>
                    </w:rPr>
                    <w:t>#</w:t>
                  </w:r>
                  <w:r w:rsidR="000E7304">
                    <w:rPr>
                      <w:rFonts w:cs="Calibri"/>
                      <w:b/>
                      <w:bCs/>
                      <w:color w:val="000000"/>
                    </w:rPr>
                    <w:t>171</w:t>
                  </w:r>
                  <w:r w:rsidR="00D21A08">
                    <w:rPr>
                      <w:rFonts w:cs="Calibri"/>
                      <w:b/>
                      <w:bCs/>
                      <w:color w:val="000000"/>
                    </w:rPr>
                    <w:t>,</w:t>
                  </w:r>
                  <w:r w:rsidR="000E7304">
                    <w:rPr>
                      <w:rFonts w:cs="Calibri"/>
                      <w:b/>
                      <w:bCs/>
                      <w:color w:val="000000"/>
                    </w:rPr>
                    <w:t>500</w:t>
                  </w:r>
                </w:p>
              </w:tc>
            </w:tr>
            <w:tr w:rsidR="00150D54" w:rsidRPr="009C6420" w:rsidTr="003D6F18">
              <w:trPr>
                <w:trHeight w:val="546"/>
              </w:trPr>
              <w:tc>
                <w:tcPr>
                  <w:tcW w:w="5450" w:type="dxa"/>
                </w:tcPr>
                <w:p w:rsidR="00150D54" w:rsidRPr="009C6420" w:rsidRDefault="00150D54" w:rsidP="0073039D">
                  <w:pPr>
                    <w:spacing w:after="0" w:line="240" w:lineRule="auto"/>
                  </w:pPr>
                  <w:r>
                    <w:t xml:space="preserve">  </w:t>
                  </w:r>
                  <w:r w:rsidR="0073039D">
                    <w:t>Graduation Ceremony Fee</w:t>
                  </w:r>
                </w:p>
              </w:tc>
              <w:tc>
                <w:tcPr>
                  <w:tcW w:w="3118" w:type="dxa"/>
                </w:tcPr>
                <w:p w:rsidR="00150D54" w:rsidRPr="009C4951" w:rsidRDefault="00150D54" w:rsidP="00150D54">
                  <w:pPr>
                    <w:rPr>
                      <w:b/>
                      <w:bCs/>
                      <w:color w:val="000000"/>
                    </w:rPr>
                  </w:pPr>
                </w:p>
              </w:tc>
            </w:tr>
          </w:tbl>
          <w:p w:rsidR="00150D54" w:rsidRDefault="00150D54" w:rsidP="00AD08DF"/>
        </w:tc>
      </w:tr>
      <w:tr w:rsidR="00150D54" w:rsidTr="001D174A">
        <w:tc>
          <w:tcPr>
            <w:tcW w:w="9918" w:type="dxa"/>
            <w:gridSpan w:val="3"/>
          </w:tcPr>
          <w:p w:rsidR="00150D54" w:rsidRPr="00150D54" w:rsidRDefault="00150D54" w:rsidP="00AD08DF">
            <w:pPr>
              <w:rPr>
                <w:b/>
              </w:rPr>
            </w:pPr>
            <w:r w:rsidRPr="00150D54">
              <w:rPr>
                <w:b/>
              </w:rPr>
              <w:t>EXPENDITURE BREAKDOWN FOR IMPREST</w:t>
            </w:r>
          </w:p>
        </w:tc>
      </w:tr>
      <w:tr w:rsidR="00150D54" w:rsidTr="00056235">
        <w:tc>
          <w:tcPr>
            <w:tcW w:w="9918" w:type="dxa"/>
            <w:gridSpan w:val="3"/>
          </w:tcPr>
          <w:p w:rsidR="00150D54" w:rsidRPr="009C6420" w:rsidRDefault="00150D54" w:rsidP="00150D54"/>
          <w:tbl>
            <w:tblPr>
              <w:tblW w:w="131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1559"/>
              <w:gridCol w:w="6521"/>
              <w:gridCol w:w="4367"/>
            </w:tblGrid>
            <w:tr w:rsidR="00150D54" w:rsidRPr="009C6420" w:rsidTr="000E7304">
              <w:tc>
                <w:tcPr>
                  <w:tcW w:w="704" w:type="dxa"/>
                </w:tcPr>
                <w:p w:rsidR="00150D54" w:rsidRPr="00820772" w:rsidRDefault="00150D54" w:rsidP="00150D54">
                  <w:pPr>
                    <w:spacing w:after="0" w:line="240" w:lineRule="auto"/>
                    <w:rPr>
                      <w:b/>
                    </w:rPr>
                  </w:pPr>
                  <w:r w:rsidRPr="00820772">
                    <w:rPr>
                      <w:b/>
                    </w:rPr>
                    <w:t>S/No</w:t>
                  </w:r>
                </w:p>
              </w:tc>
              <w:tc>
                <w:tcPr>
                  <w:tcW w:w="1559" w:type="dxa"/>
                </w:tcPr>
                <w:p w:rsidR="00150D54" w:rsidRPr="00820772" w:rsidRDefault="00150D54" w:rsidP="00150D54">
                  <w:pPr>
                    <w:spacing w:after="0" w:line="240" w:lineRule="auto"/>
                    <w:rPr>
                      <w:b/>
                    </w:rPr>
                  </w:pPr>
                  <w:r w:rsidRPr="00820772">
                    <w:rPr>
                      <w:b/>
                    </w:rPr>
                    <w:t>Date</w:t>
                  </w:r>
                </w:p>
              </w:tc>
              <w:tc>
                <w:tcPr>
                  <w:tcW w:w="6521" w:type="dxa"/>
                </w:tcPr>
                <w:p w:rsidR="00150D54" w:rsidRPr="00820772" w:rsidRDefault="00150D54" w:rsidP="00150D54">
                  <w:pPr>
                    <w:spacing w:after="0" w:line="240" w:lineRule="auto"/>
                    <w:rPr>
                      <w:b/>
                    </w:rPr>
                  </w:pPr>
                  <w:r w:rsidRPr="00820772">
                    <w:rPr>
                      <w:b/>
                    </w:rPr>
                    <w:t>Purpose</w:t>
                  </w:r>
                </w:p>
              </w:tc>
              <w:tc>
                <w:tcPr>
                  <w:tcW w:w="4367" w:type="dxa"/>
                </w:tcPr>
                <w:p w:rsidR="00150D54" w:rsidRPr="00820772" w:rsidRDefault="00150D54" w:rsidP="00150D54">
                  <w:pPr>
                    <w:spacing w:after="0" w:line="240" w:lineRule="auto"/>
                    <w:rPr>
                      <w:b/>
                    </w:rPr>
                  </w:pPr>
                  <w:r w:rsidRPr="00820772">
                    <w:rPr>
                      <w:b/>
                    </w:rPr>
                    <w:t>Amount</w:t>
                  </w:r>
                </w:p>
              </w:tc>
            </w:tr>
            <w:tr w:rsidR="00150D54" w:rsidRPr="009C6420" w:rsidTr="000E7304">
              <w:tc>
                <w:tcPr>
                  <w:tcW w:w="704" w:type="dxa"/>
                </w:tcPr>
                <w:p w:rsidR="00150D54" w:rsidRPr="009C6420" w:rsidRDefault="00150D54" w:rsidP="0073039D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150D54" w:rsidRPr="009C6420" w:rsidRDefault="000E7304" w:rsidP="00150D54">
                  <w:pPr>
                    <w:spacing w:after="0" w:line="240" w:lineRule="auto"/>
                  </w:pPr>
                  <w:r>
                    <w:t>19/06/2018</w:t>
                  </w:r>
                </w:p>
              </w:tc>
              <w:tc>
                <w:tcPr>
                  <w:tcW w:w="6521" w:type="dxa"/>
                </w:tcPr>
                <w:p w:rsidR="00150D54" w:rsidRPr="009C6420" w:rsidRDefault="00F47ECD" w:rsidP="00150D54">
                  <w:pPr>
                    <w:spacing w:after="0" w:line="240" w:lineRule="auto"/>
                  </w:pPr>
                  <w:r>
                    <w:t>School Bus</w:t>
                  </w:r>
                </w:p>
              </w:tc>
              <w:tc>
                <w:tcPr>
                  <w:tcW w:w="4367" w:type="dxa"/>
                </w:tcPr>
                <w:p w:rsidR="00150D54" w:rsidRPr="009C6420" w:rsidRDefault="000E7304" w:rsidP="00150D54">
                  <w:pPr>
                    <w:spacing w:after="0" w:line="240" w:lineRule="auto"/>
                  </w:pPr>
                  <w:r>
                    <w:t>6</w:t>
                  </w:r>
                  <w:r w:rsidR="00401164">
                    <w:t>000</w:t>
                  </w:r>
                </w:p>
              </w:tc>
            </w:tr>
            <w:tr w:rsidR="00150D54" w:rsidRPr="009C6420" w:rsidTr="000E7304">
              <w:tc>
                <w:tcPr>
                  <w:tcW w:w="704" w:type="dxa"/>
                </w:tcPr>
                <w:p w:rsidR="00150D54" w:rsidRPr="009C6420" w:rsidRDefault="00150D54" w:rsidP="0073039D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150D54" w:rsidRPr="009C6420" w:rsidRDefault="000E7304" w:rsidP="00150D54">
                  <w:pPr>
                    <w:spacing w:after="0" w:line="240" w:lineRule="auto"/>
                  </w:pPr>
                  <w:r>
                    <w:t>19/06/2018</w:t>
                  </w:r>
                </w:p>
              </w:tc>
              <w:tc>
                <w:tcPr>
                  <w:tcW w:w="6521" w:type="dxa"/>
                </w:tcPr>
                <w:p w:rsidR="00150D54" w:rsidRPr="009C6420" w:rsidRDefault="00F47ECD" w:rsidP="00150D54">
                  <w:pPr>
                    <w:spacing w:after="0" w:line="240" w:lineRule="auto"/>
                  </w:pPr>
                  <w:r>
                    <w:t>Generator</w:t>
                  </w:r>
                </w:p>
              </w:tc>
              <w:tc>
                <w:tcPr>
                  <w:tcW w:w="4367" w:type="dxa"/>
                </w:tcPr>
                <w:p w:rsidR="00150D54" w:rsidRPr="003C7C53" w:rsidRDefault="00813C3E" w:rsidP="00813C3E">
                  <w:pPr>
                    <w:spacing w:after="0" w:line="240" w:lineRule="auto"/>
                    <w:ind w:left="-289"/>
                    <w:rPr>
                      <w:b/>
                    </w:rPr>
                  </w:pPr>
                  <w:r>
                    <w:rPr>
                      <w:b/>
                    </w:rPr>
                    <w:t xml:space="preserve">      2,</w:t>
                  </w:r>
                  <w:r w:rsidRPr="00813C3E">
                    <w:t>000</w:t>
                  </w:r>
                </w:p>
              </w:tc>
            </w:tr>
            <w:tr w:rsidR="00150D54" w:rsidRPr="009C6420" w:rsidTr="000E7304">
              <w:tc>
                <w:tcPr>
                  <w:tcW w:w="704" w:type="dxa"/>
                </w:tcPr>
                <w:p w:rsidR="00150D54" w:rsidRPr="009C6420" w:rsidRDefault="00150D54" w:rsidP="0073039D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150D54" w:rsidRPr="009C6420" w:rsidRDefault="000E7304" w:rsidP="00150D54">
                  <w:pPr>
                    <w:spacing w:after="0" w:line="240" w:lineRule="auto"/>
                  </w:pPr>
                  <w:r>
                    <w:t>20</w:t>
                  </w:r>
                  <w:r>
                    <w:t>/06/2018</w:t>
                  </w:r>
                </w:p>
              </w:tc>
              <w:tc>
                <w:tcPr>
                  <w:tcW w:w="6521" w:type="dxa"/>
                </w:tcPr>
                <w:p w:rsidR="00150D54" w:rsidRDefault="00F47ECD" w:rsidP="00150D54">
                  <w:pPr>
                    <w:spacing w:after="0" w:line="240" w:lineRule="auto"/>
                  </w:pPr>
                  <w:r>
                    <w:t>Evacuation of refuse</w:t>
                  </w:r>
                </w:p>
              </w:tc>
              <w:tc>
                <w:tcPr>
                  <w:tcW w:w="4367" w:type="dxa"/>
                </w:tcPr>
                <w:p w:rsidR="00150D54" w:rsidRDefault="000E7304" w:rsidP="00150D54">
                  <w:pPr>
                    <w:spacing w:after="0" w:line="240" w:lineRule="auto"/>
                  </w:pPr>
                  <w:r>
                    <w:t>5</w:t>
                  </w:r>
                  <w:r w:rsidR="00F47ECD">
                    <w:t>00</w:t>
                  </w:r>
                </w:p>
              </w:tc>
            </w:tr>
            <w:tr w:rsidR="00150D54" w:rsidRPr="009C6420" w:rsidTr="000E7304">
              <w:tc>
                <w:tcPr>
                  <w:tcW w:w="704" w:type="dxa"/>
                </w:tcPr>
                <w:p w:rsidR="00150D54" w:rsidRPr="009C6420" w:rsidRDefault="00150D54" w:rsidP="0073039D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150D54" w:rsidRPr="009C6420" w:rsidRDefault="000E7304" w:rsidP="00150D54">
                  <w:pPr>
                    <w:spacing w:after="0" w:line="240" w:lineRule="auto"/>
                  </w:pPr>
                  <w:r>
                    <w:t>19/06/2018</w:t>
                  </w:r>
                </w:p>
              </w:tc>
              <w:tc>
                <w:tcPr>
                  <w:tcW w:w="6521" w:type="dxa"/>
                </w:tcPr>
                <w:p w:rsidR="00150D54" w:rsidRDefault="00F47ECD" w:rsidP="00150D54">
                  <w:pPr>
                    <w:spacing w:after="0" w:line="240" w:lineRule="auto"/>
                  </w:pPr>
                  <w:r>
                    <w:t xml:space="preserve">Pumping of school bus </w:t>
                  </w:r>
                  <w:r w:rsidR="00D04DB9">
                    <w:t>tire</w:t>
                  </w:r>
                  <w:r w:rsidR="000E7304">
                    <w:t xml:space="preserve"> and patching</w:t>
                  </w:r>
                </w:p>
              </w:tc>
              <w:tc>
                <w:tcPr>
                  <w:tcW w:w="4367" w:type="dxa"/>
                </w:tcPr>
                <w:p w:rsidR="00150D54" w:rsidRDefault="000E7304" w:rsidP="00150D54">
                  <w:pPr>
                    <w:spacing w:after="0" w:line="240" w:lineRule="auto"/>
                  </w:pPr>
                  <w:r>
                    <w:t>6</w:t>
                  </w:r>
                  <w:r w:rsidR="00D04DB9">
                    <w:t>00</w:t>
                  </w:r>
                </w:p>
              </w:tc>
            </w:tr>
            <w:tr w:rsidR="00150D54" w:rsidRPr="009C6420" w:rsidTr="000E7304">
              <w:tc>
                <w:tcPr>
                  <w:tcW w:w="704" w:type="dxa"/>
                </w:tcPr>
                <w:p w:rsidR="00150D54" w:rsidRPr="009C6420" w:rsidRDefault="00150D54" w:rsidP="0073039D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150D54" w:rsidRPr="009C6420" w:rsidRDefault="000E7304" w:rsidP="00150D54">
                  <w:pPr>
                    <w:spacing w:after="0" w:line="240" w:lineRule="auto"/>
                  </w:pPr>
                  <w:r>
                    <w:t>19/06/2018</w:t>
                  </w:r>
                </w:p>
              </w:tc>
              <w:tc>
                <w:tcPr>
                  <w:tcW w:w="6521" w:type="dxa"/>
                </w:tcPr>
                <w:p w:rsidR="00150D54" w:rsidRDefault="000E7304" w:rsidP="00150D54">
                  <w:pPr>
                    <w:spacing w:after="0" w:line="240" w:lineRule="auto"/>
                  </w:pPr>
                  <w:r>
                    <w:t>Refund to Head Teacher for expenses incurred</w:t>
                  </w:r>
                </w:p>
              </w:tc>
              <w:tc>
                <w:tcPr>
                  <w:tcW w:w="4367" w:type="dxa"/>
                </w:tcPr>
                <w:p w:rsidR="00150D54" w:rsidRDefault="000E7304" w:rsidP="00150D54">
                  <w:pPr>
                    <w:spacing w:after="0" w:line="240" w:lineRule="auto"/>
                  </w:pPr>
                  <w:r>
                    <w:t>1000</w:t>
                  </w:r>
                </w:p>
              </w:tc>
            </w:tr>
            <w:tr w:rsidR="00150D54" w:rsidRPr="009C6420" w:rsidTr="000E7304">
              <w:tc>
                <w:tcPr>
                  <w:tcW w:w="704" w:type="dxa"/>
                </w:tcPr>
                <w:p w:rsidR="00150D54" w:rsidRPr="009C6420" w:rsidRDefault="00150D54" w:rsidP="0073039D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150D54" w:rsidRPr="009C6420" w:rsidRDefault="000E7304" w:rsidP="00150D54">
                  <w:pPr>
                    <w:spacing w:after="0" w:line="240" w:lineRule="auto"/>
                  </w:pPr>
                  <w:r>
                    <w:t>19/06/2018</w:t>
                  </w:r>
                </w:p>
              </w:tc>
              <w:tc>
                <w:tcPr>
                  <w:tcW w:w="6521" w:type="dxa"/>
                </w:tcPr>
                <w:p w:rsidR="00150D54" w:rsidRDefault="000E7304" w:rsidP="00150D54">
                  <w:pPr>
                    <w:spacing w:after="0" w:line="240" w:lineRule="auto"/>
                  </w:pPr>
                  <w:r>
                    <w:t>Phone call for the Head Teacher</w:t>
                  </w:r>
                </w:p>
              </w:tc>
              <w:tc>
                <w:tcPr>
                  <w:tcW w:w="4367" w:type="dxa"/>
                </w:tcPr>
                <w:p w:rsidR="00150D54" w:rsidRDefault="000E7304" w:rsidP="00FF45A7">
                  <w:pPr>
                    <w:spacing w:after="0" w:line="240" w:lineRule="auto"/>
                  </w:pPr>
                  <w:r>
                    <w:t>200</w:t>
                  </w:r>
                </w:p>
              </w:tc>
            </w:tr>
            <w:tr w:rsidR="00150D54" w:rsidRPr="009C6420" w:rsidTr="000E7304">
              <w:tc>
                <w:tcPr>
                  <w:tcW w:w="704" w:type="dxa"/>
                </w:tcPr>
                <w:p w:rsidR="00150D54" w:rsidRPr="009C6420" w:rsidRDefault="00150D54" w:rsidP="0073039D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150D54" w:rsidRPr="009C6420" w:rsidRDefault="000E7304" w:rsidP="00150D54">
                  <w:pPr>
                    <w:spacing w:after="0" w:line="240" w:lineRule="auto"/>
                  </w:pPr>
                  <w:r>
                    <w:t>19/06/2018</w:t>
                  </w:r>
                </w:p>
              </w:tc>
              <w:tc>
                <w:tcPr>
                  <w:tcW w:w="6521" w:type="dxa"/>
                </w:tcPr>
                <w:p w:rsidR="00150D54" w:rsidRDefault="00D04DB9" w:rsidP="00150D54">
                  <w:pPr>
                    <w:spacing w:after="0" w:line="240" w:lineRule="auto"/>
                  </w:pPr>
                  <w:r>
                    <w:t>Transport to bank</w:t>
                  </w:r>
                </w:p>
              </w:tc>
              <w:tc>
                <w:tcPr>
                  <w:tcW w:w="4367" w:type="dxa"/>
                </w:tcPr>
                <w:p w:rsidR="00150D54" w:rsidRDefault="00D04DB9" w:rsidP="00150D54">
                  <w:pPr>
                    <w:spacing w:after="0" w:line="240" w:lineRule="auto"/>
                  </w:pPr>
                  <w:r>
                    <w:t>200</w:t>
                  </w:r>
                </w:p>
              </w:tc>
            </w:tr>
            <w:tr w:rsidR="00150D54" w:rsidRPr="009C6420" w:rsidTr="000E7304">
              <w:tc>
                <w:tcPr>
                  <w:tcW w:w="704" w:type="dxa"/>
                </w:tcPr>
                <w:p w:rsidR="00150D54" w:rsidRPr="009C6420" w:rsidRDefault="00150D54" w:rsidP="0073039D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150D54" w:rsidRDefault="000E7304" w:rsidP="00150D54">
                  <w:pPr>
                    <w:spacing w:after="0" w:line="240" w:lineRule="auto"/>
                  </w:pPr>
                  <w:r>
                    <w:t>19/06/2018</w:t>
                  </w:r>
                </w:p>
              </w:tc>
              <w:tc>
                <w:tcPr>
                  <w:tcW w:w="6521" w:type="dxa"/>
                </w:tcPr>
                <w:p w:rsidR="00150D54" w:rsidRDefault="00D04DB9" w:rsidP="00150D54">
                  <w:pPr>
                    <w:spacing w:after="0" w:line="240" w:lineRule="auto"/>
                  </w:pPr>
                  <w:r>
                    <w:t>Recharge cards</w:t>
                  </w:r>
                </w:p>
              </w:tc>
              <w:tc>
                <w:tcPr>
                  <w:tcW w:w="4367" w:type="dxa"/>
                </w:tcPr>
                <w:p w:rsidR="00150D54" w:rsidRDefault="00D04DB9" w:rsidP="00150D54">
                  <w:pPr>
                    <w:spacing w:after="0" w:line="240" w:lineRule="auto"/>
                  </w:pPr>
                  <w:r>
                    <w:t>300</w:t>
                  </w:r>
                </w:p>
              </w:tc>
            </w:tr>
            <w:tr w:rsidR="00150D54" w:rsidRPr="009C6420" w:rsidTr="000E7304">
              <w:tc>
                <w:tcPr>
                  <w:tcW w:w="704" w:type="dxa"/>
                </w:tcPr>
                <w:p w:rsidR="00150D54" w:rsidRPr="009C6420" w:rsidRDefault="00150D54" w:rsidP="0073039D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150D54" w:rsidRDefault="000E7304" w:rsidP="00150D54">
                  <w:pPr>
                    <w:spacing w:after="0" w:line="240" w:lineRule="auto"/>
                  </w:pPr>
                  <w:r>
                    <w:t>19/06/2018</w:t>
                  </w:r>
                </w:p>
              </w:tc>
              <w:tc>
                <w:tcPr>
                  <w:tcW w:w="6521" w:type="dxa"/>
                </w:tcPr>
                <w:p w:rsidR="00150D54" w:rsidRDefault="000E7304" w:rsidP="00150D54">
                  <w:pPr>
                    <w:spacing w:after="0" w:line="240" w:lineRule="auto"/>
                  </w:pPr>
                  <w:r>
                    <w:t>Phone calls for class teachers to call parents</w:t>
                  </w:r>
                </w:p>
              </w:tc>
              <w:tc>
                <w:tcPr>
                  <w:tcW w:w="4367" w:type="dxa"/>
                </w:tcPr>
                <w:p w:rsidR="00150D54" w:rsidRDefault="000E7304" w:rsidP="00150D54">
                  <w:pPr>
                    <w:spacing w:after="0" w:line="240" w:lineRule="auto"/>
                  </w:pPr>
                  <w:r>
                    <w:t>1000</w:t>
                  </w:r>
                </w:p>
              </w:tc>
            </w:tr>
            <w:tr w:rsidR="00813C3E" w:rsidRPr="009C6420" w:rsidTr="000E7304">
              <w:tc>
                <w:tcPr>
                  <w:tcW w:w="704" w:type="dxa"/>
                </w:tcPr>
                <w:p w:rsidR="00813C3E" w:rsidRPr="009C6420" w:rsidRDefault="00813C3E" w:rsidP="0073039D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813C3E" w:rsidRDefault="000E7304" w:rsidP="00150D54">
                  <w:pPr>
                    <w:spacing w:after="0" w:line="240" w:lineRule="auto"/>
                  </w:pPr>
                  <w:r>
                    <w:t>19/06/2018</w:t>
                  </w:r>
                </w:p>
              </w:tc>
              <w:tc>
                <w:tcPr>
                  <w:tcW w:w="6521" w:type="dxa"/>
                </w:tcPr>
                <w:p w:rsidR="00813C3E" w:rsidRDefault="00813C3E" w:rsidP="000E7304">
                  <w:pPr>
                    <w:spacing w:after="0" w:line="240" w:lineRule="auto"/>
                  </w:pPr>
                  <w:r>
                    <w:t xml:space="preserve">Water for school use ( </w:t>
                  </w:r>
                  <w:r w:rsidR="000E7304">
                    <w:t>3</w:t>
                  </w:r>
                  <w:r>
                    <w:t xml:space="preserve"> days)</w:t>
                  </w:r>
                </w:p>
              </w:tc>
              <w:tc>
                <w:tcPr>
                  <w:tcW w:w="4367" w:type="dxa"/>
                </w:tcPr>
                <w:p w:rsidR="00813C3E" w:rsidRDefault="000E7304" w:rsidP="00150D54">
                  <w:pPr>
                    <w:spacing w:after="0" w:line="240" w:lineRule="auto"/>
                  </w:pPr>
                  <w:r>
                    <w:t>5</w:t>
                  </w:r>
                  <w:r w:rsidR="00813C3E">
                    <w:t>00</w:t>
                  </w:r>
                </w:p>
              </w:tc>
            </w:tr>
            <w:tr w:rsidR="00813C3E" w:rsidRPr="009C6420" w:rsidTr="000E7304">
              <w:tc>
                <w:tcPr>
                  <w:tcW w:w="704" w:type="dxa"/>
                </w:tcPr>
                <w:p w:rsidR="00813C3E" w:rsidRPr="009C6420" w:rsidRDefault="00813C3E" w:rsidP="0073039D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813C3E" w:rsidRDefault="000E7304" w:rsidP="00150D54">
                  <w:pPr>
                    <w:spacing w:after="0" w:line="240" w:lineRule="auto"/>
                  </w:pPr>
                  <w:r>
                    <w:t>19/06/2018</w:t>
                  </w:r>
                </w:p>
              </w:tc>
              <w:tc>
                <w:tcPr>
                  <w:tcW w:w="6521" w:type="dxa"/>
                </w:tcPr>
                <w:p w:rsidR="00813C3E" w:rsidRDefault="00813C3E" w:rsidP="00150D54">
                  <w:pPr>
                    <w:spacing w:after="0" w:line="240" w:lineRule="auto"/>
                  </w:pPr>
                </w:p>
              </w:tc>
              <w:tc>
                <w:tcPr>
                  <w:tcW w:w="4367" w:type="dxa"/>
                </w:tcPr>
                <w:p w:rsidR="00813C3E" w:rsidRDefault="00813C3E" w:rsidP="00150D54">
                  <w:pPr>
                    <w:spacing w:after="0" w:line="240" w:lineRule="auto"/>
                  </w:pPr>
                </w:p>
              </w:tc>
            </w:tr>
          </w:tbl>
          <w:p w:rsidR="00150D54" w:rsidRDefault="00150D54" w:rsidP="00AD08DF">
            <w:bookmarkStart w:id="0" w:name="_GoBack"/>
            <w:bookmarkEnd w:id="0"/>
          </w:p>
          <w:p w:rsidR="00150D54" w:rsidRDefault="00150D54" w:rsidP="00AD08DF"/>
        </w:tc>
      </w:tr>
      <w:tr w:rsidR="00995414" w:rsidTr="008668D8">
        <w:tc>
          <w:tcPr>
            <w:tcW w:w="9918" w:type="dxa"/>
            <w:gridSpan w:val="3"/>
          </w:tcPr>
          <w:p w:rsidR="00995414" w:rsidRDefault="00995414" w:rsidP="00AD08DF">
            <w:r>
              <w:rPr>
                <w:b/>
              </w:rPr>
              <w:t>ENROLLMENTS</w:t>
            </w:r>
          </w:p>
        </w:tc>
      </w:tr>
      <w:tr w:rsidR="00876571" w:rsidTr="00D11409">
        <w:tc>
          <w:tcPr>
            <w:tcW w:w="2440" w:type="dxa"/>
          </w:tcPr>
          <w:p w:rsidR="00876571" w:rsidRDefault="00876571" w:rsidP="00AD08DF">
            <w:r>
              <w:t>New Enrollments:</w:t>
            </w:r>
          </w:p>
        </w:tc>
        <w:tc>
          <w:tcPr>
            <w:tcW w:w="7478" w:type="dxa"/>
            <w:gridSpan w:val="2"/>
          </w:tcPr>
          <w:p w:rsidR="00876571" w:rsidRDefault="002E2701" w:rsidP="00AD08DF">
            <w:proofErr w:type="spellStart"/>
            <w:r>
              <w:t>Nill</w:t>
            </w:r>
            <w:proofErr w:type="spellEnd"/>
          </w:p>
        </w:tc>
      </w:tr>
      <w:tr w:rsidR="00BE736D" w:rsidTr="00995414">
        <w:tc>
          <w:tcPr>
            <w:tcW w:w="9918" w:type="dxa"/>
            <w:gridSpan w:val="3"/>
          </w:tcPr>
          <w:p w:rsidR="00BE736D" w:rsidRPr="00BE736D" w:rsidRDefault="00BE736D">
            <w:pPr>
              <w:rPr>
                <w:b/>
              </w:rPr>
            </w:pPr>
            <w:r w:rsidRPr="00BE736D">
              <w:rPr>
                <w:b/>
              </w:rPr>
              <w:t>PURCHASES</w:t>
            </w:r>
          </w:p>
        </w:tc>
      </w:tr>
      <w:tr w:rsidR="00AC74C8" w:rsidTr="00995414">
        <w:tc>
          <w:tcPr>
            <w:tcW w:w="2440" w:type="dxa"/>
          </w:tcPr>
          <w:p w:rsidR="00AC74C8" w:rsidRDefault="00AC74C8">
            <w:r>
              <w:t>Forms Purchased</w:t>
            </w:r>
          </w:p>
        </w:tc>
        <w:tc>
          <w:tcPr>
            <w:tcW w:w="7478" w:type="dxa"/>
            <w:gridSpan w:val="2"/>
          </w:tcPr>
          <w:p w:rsidR="00AC74C8" w:rsidRDefault="002E2701">
            <w:proofErr w:type="spellStart"/>
            <w:r>
              <w:t>Nill</w:t>
            </w:r>
            <w:proofErr w:type="spellEnd"/>
          </w:p>
        </w:tc>
      </w:tr>
      <w:tr w:rsidR="00AC74C8" w:rsidTr="00995414">
        <w:tc>
          <w:tcPr>
            <w:tcW w:w="2440" w:type="dxa"/>
          </w:tcPr>
          <w:p w:rsidR="00AC74C8" w:rsidRDefault="00AC74C8">
            <w:r>
              <w:t>Uniforms Purchased</w:t>
            </w:r>
          </w:p>
        </w:tc>
        <w:tc>
          <w:tcPr>
            <w:tcW w:w="7478" w:type="dxa"/>
            <w:gridSpan w:val="2"/>
          </w:tcPr>
          <w:p w:rsidR="00AC74C8" w:rsidRDefault="002E2701">
            <w:proofErr w:type="spellStart"/>
            <w:r>
              <w:t>Nill</w:t>
            </w:r>
            <w:proofErr w:type="spellEnd"/>
          </w:p>
        </w:tc>
      </w:tr>
      <w:tr w:rsidR="00AC74C8" w:rsidTr="00995414">
        <w:tc>
          <w:tcPr>
            <w:tcW w:w="2440" w:type="dxa"/>
          </w:tcPr>
          <w:p w:rsidR="00AC74C8" w:rsidRDefault="00AC74C8">
            <w:r>
              <w:t>Sportswear Purchased</w:t>
            </w:r>
          </w:p>
        </w:tc>
        <w:tc>
          <w:tcPr>
            <w:tcW w:w="7478" w:type="dxa"/>
            <w:gridSpan w:val="2"/>
          </w:tcPr>
          <w:p w:rsidR="00AC74C8" w:rsidRDefault="002E2701">
            <w:proofErr w:type="spellStart"/>
            <w:r>
              <w:t>Nill</w:t>
            </w:r>
            <w:proofErr w:type="spellEnd"/>
          </w:p>
        </w:tc>
      </w:tr>
      <w:tr w:rsidR="00995414" w:rsidTr="00995414">
        <w:tc>
          <w:tcPr>
            <w:tcW w:w="2440" w:type="dxa"/>
          </w:tcPr>
          <w:p w:rsidR="00995414" w:rsidRDefault="00995414"/>
        </w:tc>
        <w:tc>
          <w:tcPr>
            <w:tcW w:w="7478" w:type="dxa"/>
            <w:gridSpan w:val="2"/>
          </w:tcPr>
          <w:p w:rsidR="00995414" w:rsidRDefault="00995414"/>
        </w:tc>
      </w:tr>
      <w:tr w:rsidR="00BE736D" w:rsidTr="00995414">
        <w:tc>
          <w:tcPr>
            <w:tcW w:w="9918" w:type="dxa"/>
            <w:gridSpan w:val="3"/>
          </w:tcPr>
          <w:p w:rsidR="00BE736D" w:rsidRPr="00BE736D" w:rsidRDefault="00BE736D">
            <w:pPr>
              <w:rPr>
                <w:b/>
              </w:rPr>
            </w:pPr>
            <w:r w:rsidRPr="00BE736D">
              <w:rPr>
                <w:b/>
              </w:rPr>
              <w:t>ATTENDANCE</w:t>
            </w:r>
          </w:p>
        </w:tc>
      </w:tr>
      <w:tr w:rsidR="007B4880" w:rsidTr="00995414">
        <w:tc>
          <w:tcPr>
            <w:tcW w:w="2440" w:type="dxa"/>
          </w:tcPr>
          <w:p w:rsidR="007B4880" w:rsidRDefault="007B4880">
            <w:r>
              <w:t>Authorized Absences</w:t>
            </w:r>
          </w:p>
        </w:tc>
        <w:tc>
          <w:tcPr>
            <w:tcW w:w="7478" w:type="dxa"/>
            <w:gridSpan w:val="2"/>
          </w:tcPr>
          <w:p w:rsidR="007B4880" w:rsidRDefault="00995414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3"/>
              <w:gridCol w:w="2381"/>
              <w:gridCol w:w="1304"/>
              <w:gridCol w:w="2268"/>
            </w:tblGrid>
            <w:tr w:rsidR="00995414" w:rsidTr="000E7304">
              <w:tc>
                <w:tcPr>
                  <w:tcW w:w="703" w:type="dxa"/>
                </w:tcPr>
                <w:p w:rsidR="00995414" w:rsidRDefault="00995414" w:rsidP="007B4880">
                  <w:r>
                    <w:t>S/No</w:t>
                  </w:r>
                </w:p>
              </w:tc>
              <w:tc>
                <w:tcPr>
                  <w:tcW w:w="2381" w:type="dxa"/>
                </w:tcPr>
                <w:p w:rsidR="00995414" w:rsidRDefault="00995414" w:rsidP="007B4880">
                  <w:r>
                    <w:t>Name</w:t>
                  </w:r>
                </w:p>
              </w:tc>
              <w:tc>
                <w:tcPr>
                  <w:tcW w:w="1304" w:type="dxa"/>
                </w:tcPr>
                <w:p w:rsidR="00995414" w:rsidRDefault="00995414" w:rsidP="007B4880">
                  <w:r>
                    <w:t>Date(s)</w:t>
                  </w:r>
                </w:p>
              </w:tc>
              <w:tc>
                <w:tcPr>
                  <w:tcW w:w="2268" w:type="dxa"/>
                </w:tcPr>
                <w:p w:rsidR="00995414" w:rsidRDefault="00995414" w:rsidP="007B4880">
                  <w:r>
                    <w:t>Reason</w:t>
                  </w:r>
                </w:p>
              </w:tc>
            </w:tr>
            <w:tr w:rsidR="00995414" w:rsidTr="000E7304">
              <w:tc>
                <w:tcPr>
                  <w:tcW w:w="703" w:type="dxa"/>
                </w:tcPr>
                <w:p w:rsidR="00995414" w:rsidRDefault="00995414" w:rsidP="007B4880">
                  <w:r>
                    <w:t>1</w:t>
                  </w:r>
                </w:p>
              </w:tc>
              <w:tc>
                <w:tcPr>
                  <w:tcW w:w="2381" w:type="dxa"/>
                </w:tcPr>
                <w:p w:rsidR="00995414" w:rsidRDefault="000E7304" w:rsidP="007B4880">
                  <w:proofErr w:type="spellStart"/>
                  <w:r>
                    <w:t>Ebiere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Apeli</w:t>
                  </w:r>
                  <w:proofErr w:type="spellEnd"/>
                </w:p>
              </w:tc>
              <w:tc>
                <w:tcPr>
                  <w:tcW w:w="1304" w:type="dxa"/>
                </w:tcPr>
                <w:p w:rsidR="00995414" w:rsidRDefault="000E7304" w:rsidP="007B4880">
                  <w:r>
                    <w:t>22/06/2018</w:t>
                  </w:r>
                </w:p>
              </w:tc>
              <w:tc>
                <w:tcPr>
                  <w:tcW w:w="2268" w:type="dxa"/>
                </w:tcPr>
                <w:p w:rsidR="00995414" w:rsidRDefault="00995414" w:rsidP="007B4880">
                  <w:pPr>
                    <w:bidi w:val="false"/>
                    <w:jc w:val="left"/>
                    <w:ind w:firstLine="0" w:hanging="0" w:right="0" w:left="0"/>
                    <w:spacing w:line="240" w:lineRule="auto" w:before="0" w:after="0"/>
                  </w:pPr>
                  <w:r>
                    <w:rPr>
                      <w:smallCaps w:val="false"/>
                      <w:caps w:val="false"/>
                      <w:u w:val="none"/>
                      <w:highlight w:val="none"/>
                      <w:sz w:val="22"/>
                      <w:szCs w:val="22"/>
                      <w:color w:val="000000"/>
                      <w:vanish w:val="false"/>
                      <w:strike w:val="false"/>
                      <w:i w:val="false"/>
                      <w:iCs w:val="false"/>
                      <w:b w:val="false"/>
                      <w:bCs w:val="false"/>
                      <w:rFonts w:hAnsi="Calibri" w:eastAsia="Calibri" w:cs="Calibri" w:ascii="Calibri"/>
                      <w:shadow w:val="false"/>
                      <w:vertAlign w:val="baseline"/>
                      <w:effect w:val="none"/>
                    </w:rPr>
                    <w:t xml:space="preserve">Her niece wedding </w:t>
                  </w:r>
                </w:p>
              </w:tc>
            </w:tr>
            <w:tr w:rsidR="00995414" w:rsidTr="000E7304">
              <w:tc>
                <w:tcPr>
                  <w:tcW w:w="703" w:type="dxa"/>
                </w:tcPr>
                <w:p w:rsidR="00995414" w:rsidRDefault="00995414" w:rsidP="007B4880">
                  <w:r>
                    <w:t>2</w:t>
                  </w:r>
                </w:p>
              </w:tc>
              <w:tc>
                <w:tcPr>
                  <w:tcW w:w="2381" w:type="dxa"/>
                </w:tcPr>
                <w:p w:rsidR="00995414" w:rsidRDefault="00995414" w:rsidP="007B4880"/>
              </w:tc>
              <w:tc>
                <w:tcPr>
                  <w:tcW w:w="1304" w:type="dxa"/>
                </w:tcPr>
                <w:p w:rsidR="00995414" w:rsidRDefault="00995414" w:rsidP="007B4880"/>
              </w:tc>
              <w:tc>
                <w:tcPr>
                  <w:tcW w:w="2268" w:type="dxa"/>
                </w:tcPr>
                <w:p w:rsidR="00995414" w:rsidRDefault="00995414" w:rsidP="007B4880"/>
              </w:tc>
            </w:tr>
          </w:tbl>
          <w:p w:rsidR="007B4880" w:rsidRDefault="007B4880"/>
        </w:tc>
      </w:tr>
      <w:tr w:rsidR="007B4880" w:rsidTr="00995414">
        <w:tc>
          <w:tcPr>
            <w:tcW w:w="2440" w:type="dxa"/>
          </w:tcPr>
          <w:p w:rsidR="007B4880" w:rsidRDefault="007B4880">
            <w:r>
              <w:t xml:space="preserve">Unauthorized </w:t>
            </w:r>
            <w:r w:rsidR="00BE736D">
              <w:t>Absences</w:t>
            </w:r>
          </w:p>
        </w:tc>
        <w:tc>
          <w:tcPr>
            <w:tcW w:w="7478" w:type="dxa"/>
            <w:gridSpan w:val="2"/>
          </w:tcPr>
          <w:p w:rsidR="007B4880" w:rsidRDefault="00995414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1887"/>
              <w:gridCol w:w="2977"/>
              <w:gridCol w:w="1134"/>
            </w:tblGrid>
            <w:tr w:rsidR="007B4880" w:rsidTr="00AC74C8">
              <w:tc>
                <w:tcPr>
                  <w:tcW w:w="690" w:type="dxa"/>
                </w:tcPr>
                <w:p w:rsidR="007B4880" w:rsidRDefault="007B4880" w:rsidP="007B4880">
                  <w:r>
                    <w:t>S/No</w:t>
                  </w:r>
                </w:p>
              </w:tc>
              <w:tc>
                <w:tcPr>
                  <w:tcW w:w="1887" w:type="dxa"/>
                </w:tcPr>
                <w:p w:rsidR="007B4880" w:rsidRDefault="007B4880" w:rsidP="007B4880">
                  <w:r>
                    <w:t>Name</w:t>
                  </w:r>
                </w:p>
              </w:tc>
              <w:tc>
                <w:tcPr>
                  <w:tcW w:w="2977" w:type="dxa"/>
                </w:tcPr>
                <w:p w:rsidR="007B4880" w:rsidRDefault="007B4880" w:rsidP="007B4880">
                  <w:r>
                    <w:t>Reason</w:t>
                  </w:r>
                </w:p>
              </w:tc>
              <w:tc>
                <w:tcPr>
                  <w:tcW w:w="1134" w:type="dxa"/>
                </w:tcPr>
                <w:p w:rsidR="007B4880" w:rsidRDefault="007B4880" w:rsidP="007B4880">
                  <w:r>
                    <w:t>Date</w:t>
                  </w:r>
                  <w:r w:rsidR="00BE736D">
                    <w:t>(s)</w:t>
                  </w:r>
                </w:p>
              </w:tc>
            </w:tr>
            <w:tr w:rsidR="007B4880" w:rsidTr="00AC74C8">
              <w:tc>
                <w:tcPr>
                  <w:tcW w:w="690" w:type="dxa"/>
                </w:tcPr>
                <w:p w:rsidR="007B4880" w:rsidRDefault="00BE736D" w:rsidP="007B4880">
                  <w:r>
                    <w:t>1</w:t>
                  </w:r>
                </w:p>
              </w:tc>
              <w:tc>
                <w:tcPr>
                  <w:tcW w:w="1887" w:type="dxa"/>
                </w:tcPr>
                <w:p w:rsidR="007B4880" w:rsidRDefault="007B4880" w:rsidP="007B4880"/>
              </w:tc>
              <w:tc>
                <w:tcPr>
                  <w:tcW w:w="2977" w:type="dxa"/>
                </w:tcPr>
                <w:p w:rsidR="007B4880" w:rsidRDefault="007B4880" w:rsidP="007B4880"/>
              </w:tc>
              <w:tc>
                <w:tcPr>
                  <w:tcW w:w="1134" w:type="dxa"/>
                </w:tcPr>
                <w:p w:rsidR="007B4880" w:rsidRDefault="007B4880" w:rsidP="007B4880"/>
              </w:tc>
            </w:tr>
            <w:tr w:rsidR="00BE736D" w:rsidTr="00AC74C8">
              <w:tc>
                <w:tcPr>
                  <w:tcW w:w="690" w:type="dxa"/>
                </w:tcPr>
                <w:p w:rsidR="00BE736D" w:rsidRDefault="00BE736D" w:rsidP="007B4880">
                  <w:r>
                    <w:t>2</w:t>
                  </w:r>
                </w:p>
              </w:tc>
              <w:tc>
                <w:tcPr>
                  <w:tcW w:w="1887" w:type="dxa"/>
                </w:tcPr>
                <w:p w:rsidR="00BE736D" w:rsidRDefault="00BE736D" w:rsidP="007B4880"/>
              </w:tc>
              <w:tc>
                <w:tcPr>
                  <w:tcW w:w="2977" w:type="dxa"/>
                </w:tcPr>
                <w:p w:rsidR="00BE736D" w:rsidRDefault="00BE736D" w:rsidP="007B4880"/>
              </w:tc>
              <w:tc>
                <w:tcPr>
                  <w:tcW w:w="1134" w:type="dxa"/>
                </w:tcPr>
                <w:p w:rsidR="00BE736D" w:rsidRDefault="00BE736D" w:rsidP="007B4880"/>
              </w:tc>
            </w:tr>
          </w:tbl>
          <w:p w:rsidR="007B4880" w:rsidRDefault="007B4880"/>
        </w:tc>
      </w:tr>
      <w:tr w:rsidR="00990750" w:rsidTr="00995414">
        <w:tc>
          <w:tcPr>
            <w:tcW w:w="9918" w:type="dxa"/>
            <w:gridSpan w:val="3"/>
          </w:tcPr>
          <w:p w:rsidR="00990750" w:rsidRPr="00990750" w:rsidRDefault="00990750">
            <w:pPr>
              <w:rPr>
                <w:b/>
              </w:rPr>
            </w:pPr>
            <w:r w:rsidRPr="00990750">
              <w:rPr>
                <w:b/>
              </w:rPr>
              <w:t>ISSUES</w:t>
            </w:r>
            <w:r w:rsidR="00FF253B">
              <w:rPr>
                <w:b/>
              </w:rPr>
              <w:t>/COMPLAINTS</w:t>
            </w:r>
          </w:p>
        </w:tc>
      </w:tr>
      <w:tr w:rsidR="00990750" w:rsidTr="00995414">
        <w:tc>
          <w:tcPr>
            <w:tcW w:w="9918" w:type="dxa"/>
            <w:gridSpan w:val="3"/>
          </w:tcPr>
          <w:p w:rsidR="00990750" w:rsidRDefault="00990750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 w:rsidR="00990750" w:rsidTr="00AC74C8">
              <w:tc>
                <w:tcPr>
                  <w:tcW w:w="689" w:type="dxa"/>
                </w:tcPr>
                <w:p w:rsidR="00990750" w:rsidRDefault="00990750" w:rsidP="00990750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990750" w:rsidRDefault="00990750" w:rsidP="00990750">
                  <w:r>
                    <w:t>Complaint</w:t>
                  </w:r>
                </w:p>
              </w:tc>
              <w:tc>
                <w:tcPr>
                  <w:tcW w:w="1418" w:type="dxa"/>
                </w:tcPr>
                <w:p w:rsidR="00990750" w:rsidRDefault="00990750" w:rsidP="00990750">
                  <w:r>
                    <w:t>By?</w:t>
                  </w:r>
                </w:p>
              </w:tc>
              <w:tc>
                <w:tcPr>
                  <w:tcW w:w="850" w:type="dxa"/>
                </w:tcPr>
                <w:p w:rsidR="00990750" w:rsidRDefault="00990750" w:rsidP="00990750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990750" w:rsidRDefault="00990750" w:rsidP="00990750">
                  <w:r>
                    <w:t>Date</w:t>
                  </w:r>
                </w:p>
              </w:tc>
              <w:tc>
                <w:tcPr>
                  <w:tcW w:w="2977" w:type="dxa"/>
                </w:tcPr>
                <w:p w:rsidR="00990750" w:rsidRDefault="00990750" w:rsidP="00990750">
                  <w:r>
                    <w:t>Action taken</w:t>
                  </w:r>
                </w:p>
              </w:tc>
            </w:tr>
            <w:tr w:rsidR="00990750" w:rsidTr="00AC74C8">
              <w:tc>
                <w:tcPr>
                  <w:tcW w:w="689" w:type="dxa"/>
                </w:tcPr>
                <w:p w:rsidR="00990750" w:rsidRDefault="00990750" w:rsidP="00990750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990750" w:rsidRDefault="00990750" w:rsidP="00990750"/>
              </w:tc>
              <w:tc>
                <w:tcPr>
                  <w:tcW w:w="1418" w:type="dxa"/>
                </w:tcPr>
                <w:p w:rsidR="00990750" w:rsidRDefault="00990750" w:rsidP="00990750"/>
              </w:tc>
              <w:tc>
                <w:tcPr>
                  <w:tcW w:w="850" w:type="dxa"/>
                </w:tcPr>
                <w:p w:rsidR="00990750" w:rsidRDefault="00990750" w:rsidP="00990750"/>
              </w:tc>
              <w:tc>
                <w:tcPr>
                  <w:tcW w:w="1134" w:type="dxa"/>
                </w:tcPr>
                <w:p w:rsidR="00990750" w:rsidRDefault="00990750" w:rsidP="00990750"/>
              </w:tc>
              <w:tc>
                <w:tcPr>
                  <w:tcW w:w="2977" w:type="dxa"/>
                </w:tcPr>
                <w:p w:rsidR="00990750" w:rsidRDefault="00990750" w:rsidP="00990750"/>
              </w:tc>
            </w:tr>
            <w:tr w:rsidR="00990750" w:rsidTr="00AC74C8">
              <w:tc>
                <w:tcPr>
                  <w:tcW w:w="689" w:type="dxa"/>
                </w:tcPr>
                <w:p w:rsidR="00990750" w:rsidRDefault="00990750" w:rsidP="00990750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990750" w:rsidRDefault="00990750" w:rsidP="00990750"/>
              </w:tc>
              <w:tc>
                <w:tcPr>
                  <w:tcW w:w="1418" w:type="dxa"/>
                </w:tcPr>
                <w:p w:rsidR="00990750" w:rsidRDefault="00990750" w:rsidP="00990750"/>
              </w:tc>
              <w:tc>
                <w:tcPr>
                  <w:tcW w:w="850" w:type="dxa"/>
                </w:tcPr>
                <w:p w:rsidR="00990750" w:rsidRDefault="00990750" w:rsidP="00990750"/>
              </w:tc>
              <w:tc>
                <w:tcPr>
                  <w:tcW w:w="1134" w:type="dxa"/>
                </w:tcPr>
                <w:p w:rsidR="00990750" w:rsidRDefault="00990750" w:rsidP="00990750"/>
              </w:tc>
              <w:tc>
                <w:tcPr>
                  <w:tcW w:w="2977" w:type="dxa"/>
                </w:tcPr>
                <w:p w:rsidR="00990750" w:rsidRDefault="00990750" w:rsidP="00990750"/>
              </w:tc>
            </w:tr>
          </w:tbl>
          <w:p w:rsidR="00990750" w:rsidRDefault="00990750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694"/>
              <w:gridCol w:w="1842"/>
              <w:gridCol w:w="1276"/>
              <w:gridCol w:w="2864"/>
            </w:tblGrid>
            <w:tr w:rsidR="00FF253B" w:rsidTr="00C04508">
              <w:tc>
                <w:tcPr>
                  <w:tcW w:w="562" w:type="dxa"/>
                </w:tcPr>
                <w:p w:rsidR="00FF253B" w:rsidRDefault="00FF253B" w:rsidP="00FF253B">
                  <w:r>
                    <w:t>S/No</w:t>
                  </w:r>
                </w:p>
              </w:tc>
              <w:tc>
                <w:tcPr>
                  <w:tcW w:w="2694" w:type="dxa"/>
                </w:tcPr>
                <w:p w:rsidR="00FF253B" w:rsidRDefault="00FF253B" w:rsidP="00FF253B">
                  <w:r>
                    <w:t>Issue</w:t>
                  </w:r>
                </w:p>
              </w:tc>
              <w:tc>
                <w:tcPr>
                  <w:tcW w:w="1842" w:type="dxa"/>
                </w:tcPr>
                <w:p w:rsidR="00FF253B" w:rsidRDefault="00FF253B" w:rsidP="00FF253B">
                  <w:r>
                    <w:t>Reported by?</w:t>
                  </w:r>
                </w:p>
              </w:tc>
              <w:tc>
                <w:tcPr>
                  <w:tcW w:w="1276" w:type="dxa"/>
                </w:tcPr>
                <w:p w:rsidR="00FF253B" w:rsidRDefault="00FF253B" w:rsidP="00FF253B">
                  <w:r>
                    <w:t>Date</w:t>
                  </w:r>
                </w:p>
              </w:tc>
              <w:tc>
                <w:tcPr>
                  <w:tcW w:w="2864" w:type="dxa"/>
                </w:tcPr>
                <w:p w:rsidR="00FF253B" w:rsidRDefault="00FF253B" w:rsidP="00FF253B">
                  <w:r>
                    <w:t>Action taken</w:t>
                  </w:r>
                </w:p>
              </w:tc>
            </w:tr>
            <w:tr w:rsidR="00FF253B" w:rsidTr="00C04508">
              <w:tc>
                <w:tcPr>
                  <w:tcW w:w="562" w:type="dxa"/>
                </w:tcPr>
                <w:p w:rsidR="00FF253B" w:rsidRDefault="00FF253B" w:rsidP="00FF253B">
                  <w:r>
                    <w:t>1</w:t>
                  </w:r>
                </w:p>
              </w:tc>
              <w:tc>
                <w:tcPr>
                  <w:tcW w:w="2694" w:type="dxa"/>
                </w:tcPr>
                <w:p w:rsidR="00FF253B" w:rsidRDefault="00C04508" w:rsidP="00FF253B">
                  <w:r>
                    <w:t>Spoilt Borehole Machine</w:t>
                  </w:r>
                </w:p>
              </w:tc>
              <w:tc>
                <w:tcPr>
                  <w:tcW w:w="1842" w:type="dxa"/>
                </w:tcPr>
                <w:p w:rsidR="00FF253B" w:rsidRDefault="00C04508" w:rsidP="00FF253B">
                  <w:r>
                    <w:t xml:space="preserve">Raphael </w:t>
                  </w:r>
                  <w:proofErr w:type="spellStart"/>
                  <w:r>
                    <w:t>Digbani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FF253B" w:rsidRDefault="00C04508" w:rsidP="00FF253B">
                  <w:r>
                    <w:t>13</w:t>
                  </w:r>
                  <w:r w:rsidRPr="00C04508">
                    <w:rPr>
                      <w:vertAlign w:val="superscript"/>
                    </w:rPr>
                    <w:t>th</w:t>
                  </w:r>
                  <w:r>
                    <w:t xml:space="preserve"> June</w:t>
                  </w:r>
                </w:p>
              </w:tc>
              <w:tc>
                <w:tcPr>
                  <w:tcW w:w="2864" w:type="dxa"/>
                </w:tcPr>
                <w:p w:rsidR="00FF253B" w:rsidRDefault="00C04508" w:rsidP="00FF253B">
                  <w:r>
                    <w:t>Called borehole repairer to Access it.</w:t>
                  </w:r>
                </w:p>
              </w:tc>
            </w:tr>
            <w:tr w:rsidR="00FF253B" w:rsidTr="00C04508">
              <w:tc>
                <w:tcPr>
                  <w:tcW w:w="562" w:type="dxa"/>
                </w:tcPr>
                <w:p w:rsidR="00FF253B" w:rsidRDefault="00FF253B" w:rsidP="00FF253B">
                  <w:r>
                    <w:lastRenderedPageBreak/>
                    <w:t>2</w:t>
                  </w:r>
                </w:p>
              </w:tc>
              <w:tc>
                <w:tcPr>
                  <w:tcW w:w="2694" w:type="dxa"/>
                </w:tcPr>
                <w:p w:rsidR="00FF253B" w:rsidRDefault="00AA7D8B" w:rsidP="00FF253B">
                  <w:r>
                    <w:t>4 power packs and 2 monitors are not working in the ICT Lab</w:t>
                  </w:r>
                </w:p>
              </w:tc>
              <w:tc>
                <w:tcPr>
                  <w:tcW w:w="1842" w:type="dxa"/>
                </w:tcPr>
                <w:p w:rsidR="00FF253B" w:rsidRDefault="00AA7D8B" w:rsidP="00FF253B">
                  <w:proofErr w:type="spellStart"/>
                  <w:r>
                    <w:t>Sebastine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Obinna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FF253B" w:rsidRDefault="00AA7D8B" w:rsidP="00FF253B">
                  <w:r>
                    <w:t>20</w:t>
                  </w:r>
                  <w:r w:rsidRPr="00AA7D8B">
                    <w:rPr>
                      <w:vertAlign w:val="superscript"/>
                    </w:rPr>
                    <w:t>th</w:t>
                  </w:r>
                  <w:r>
                    <w:t xml:space="preserve"> June, 2018</w:t>
                  </w:r>
                </w:p>
              </w:tc>
              <w:tc>
                <w:tcPr>
                  <w:tcW w:w="2864" w:type="dxa"/>
                </w:tcPr>
                <w:p w:rsidR="00FF253B" w:rsidRDefault="00AA7D8B" w:rsidP="00FF253B">
                  <w:r>
                    <w:t>To find out the cost of the power pack and send the monitor for repairs</w:t>
                  </w:r>
                </w:p>
              </w:tc>
            </w:tr>
          </w:tbl>
          <w:p w:rsidR="00990750" w:rsidRDefault="00990750"/>
          <w:p w:rsidR="00FF253B" w:rsidRDefault="00FF253B"/>
        </w:tc>
      </w:tr>
      <w:tr w:rsidR="00DC133E" w:rsidTr="00995414">
        <w:tc>
          <w:tcPr>
            <w:tcW w:w="9918" w:type="dxa"/>
            <w:gridSpan w:val="3"/>
          </w:tcPr>
          <w:p w:rsidR="00DC133E" w:rsidRPr="00DC133E" w:rsidRDefault="00DC133E">
            <w:pPr>
              <w:rPr>
                <w:b/>
              </w:rPr>
            </w:pPr>
            <w:r w:rsidRPr="00DC133E">
              <w:rPr>
                <w:b/>
              </w:rPr>
              <w:lastRenderedPageBreak/>
              <w:t>ENQURIES</w:t>
            </w:r>
          </w:p>
        </w:tc>
      </w:tr>
      <w:tr w:rsidR="00DC133E" w:rsidTr="00995414">
        <w:tc>
          <w:tcPr>
            <w:tcW w:w="9918" w:type="dxa"/>
            <w:gridSpan w:val="3"/>
          </w:tcPr>
          <w:p w:rsidR="00DC133E" w:rsidRDefault="00DC133E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 w:rsidR="00DC133E" w:rsidTr="00AC74C8">
              <w:tc>
                <w:tcPr>
                  <w:tcW w:w="689" w:type="dxa"/>
                </w:tcPr>
                <w:p w:rsidR="00DC133E" w:rsidRDefault="00DC133E" w:rsidP="00DC133E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DC133E" w:rsidRDefault="00DC133E" w:rsidP="00DC133E">
                  <w:r>
                    <w:t>Enquiry</w:t>
                  </w:r>
                </w:p>
              </w:tc>
              <w:tc>
                <w:tcPr>
                  <w:tcW w:w="1418" w:type="dxa"/>
                </w:tcPr>
                <w:p w:rsidR="00DC133E" w:rsidRDefault="00DC133E" w:rsidP="00DC133E">
                  <w:r>
                    <w:t>By?</w:t>
                  </w:r>
                </w:p>
              </w:tc>
              <w:tc>
                <w:tcPr>
                  <w:tcW w:w="992" w:type="dxa"/>
                </w:tcPr>
                <w:p w:rsidR="00DC133E" w:rsidRDefault="00DC133E" w:rsidP="00DC133E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DC133E" w:rsidRDefault="00DC133E" w:rsidP="00DC133E">
                  <w:r>
                    <w:t>Date</w:t>
                  </w:r>
                </w:p>
              </w:tc>
              <w:tc>
                <w:tcPr>
                  <w:tcW w:w="2268" w:type="dxa"/>
                </w:tcPr>
                <w:p w:rsidR="00DC133E" w:rsidRDefault="00DC133E" w:rsidP="00DC133E">
                  <w:r>
                    <w:t>Information provided</w:t>
                  </w:r>
                </w:p>
              </w:tc>
            </w:tr>
            <w:tr w:rsidR="00DC133E" w:rsidTr="00AC74C8">
              <w:tc>
                <w:tcPr>
                  <w:tcW w:w="689" w:type="dxa"/>
                </w:tcPr>
                <w:p w:rsidR="00DC133E" w:rsidRDefault="00DC133E" w:rsidP="00DC133E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DC133E" w:rsidRDefault="00DC133E" w:rsidP="00DC133E"/>
              </w:tc>
              <w:tc>
                <w:tcPr>
                  <w:tcW w:w="1418" w:type="dxa"/>
                </w:tcPr>
                <w:p w:rsidR="00DC133E" w:rsidRDefault="00DC133E" w:rsidP="00DC133E"/>
              </w:tc>
              <w:tc>
                <w:tcPr>
                  <w:tcW w:w="992" w:type="dxa"/>
                </w:tcPr>
                <w:p w:rsidR="00DC133E" w:rsidRDefault="00DC133E" w:rsidP="00DC133E"/>
              </w:tc>
              <w:tc>
                <w:tcPr>
                  <w:tcW w:w="1134" w:type="dxa"/>
                </w:tcPr>
                <w:p w:rsidR="00DC133E" w:rsidRDefault="00DC133E" w:rsidP="00DC133E"/>
              </w:tc>
              <w:tc>
                <w:tcPr>
                  <w:tcW w:w="2268" w:type="dxa"/>
                </w:tcPr>
                <w:p w:rsidR="00DC133E" w:rsidRDefault="00DC133E" w:rsidP="00DC133E"/>
              </w:tc>
            </w:tr>
            <w:tr w:rsidR="00DC133E" w:rsidTr="00AC74C8">
              <w:tc>
                <w:tcPr>
                  <w:tcW w:w="689" w:type="dxa"/>
                </w:tcPr>
                <w:p w:rsidR="00DC133E" w:rsidRDefault="00DC133E" w:rsidP="00DC133E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DC133E" w:rsidRDefault="00DC133E" w:rsidP="00DC133E"/>
              </w:tc>
              <w:tc>
                <w:tcPr>
                  <w:tcW w:w="1418" w:type="dxa"/>
                </w:tcPr>
                <w:p w:rsidR="00DC133E" w:rsidRDefault="00DC133E" w:rsidP="00DC133E"/>
              </w:tc>
              <w:tc>
                <w:tcPr>
                  <w:tcW w:w="992" w:type="dxa"/>
                </w:tcPr>
                <w:p w:rsidR="00DC133E" w:rsidRDefault="00DC133E" w:rsidP="00DC133E"/>
              </w:tc>
              <w:tc>
                <w:tcPr>
                  <w:tcW w:w="1134" w:type="dxa"/>
                </w:tcPr>
                <w:p w:rsidR="00DC133E" w:rsidRDefault="00DC133E" w:rsidP="00DC133E"/>
              </w:tc>
              <w:tc>
                <w:tcPr>
                  <w:tcW w:w="2268" w:type="dxa"/>
                </w:tcPr>
                <w:p w:rsidR="00DC133E" w:rsidRDefault="00DC133E" w:rsidP="00DC133E"/>
              </w:tc>
            </w:tr>
          </w:tbl>
          <w:p w:rsidR="00DC133E" w:rsidRDefault="00DC133E"/>
          <w:p w:rsidR="00DC133E" w:rsidRDefault="00DC133E"/>
        </w:tc>
      </w:tr>
      <w:tr w:rsidR="00DC133E" w:rsidTr="00995414">
        <w:tc>
          <w:tcPr>
            <w:tcW w:w="9918" w:type="dxa"/>
            <w:gridSpan w:val="3"/>
          </w:tcPr>
          <w:p w:rsidR="00DC133E" w:rsidRPr="00DC133E" w:rsidRDefault="00DC133E">
            <w:pPr>
              <w:rPr>
                <w:b/>
              </w:rPr>
            </w:pPr>
            <w:r w:rsidRPr="00DC133E">
              <w:rPr>
                <w:b/>
              </w:rPr>
              <w:t>PROPOSALS</w:t>
            </w:r>
          </w:p>
        </w:tc>
      </w:tr>
      <w:tr w:rsidR="00DC133E" w:rsidTr="00995414">
        <w:tc>
          <w:tcPr>
            <w:tcW w:w="9918" w:type="dxa"/>
            <w:gridSpan w:val="3"/>
          </w:tcPr>
          <w:p w:rsidR="00DC133E" w:rsidRDefault="00DC133E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4394"/>
              <w:gridCol w:w="1418"/>
            </w:tblGrid>
            <w:tr w:rsidR="00DC133E" w:rsidTr="00AC74C8">
              <w:tc>
                <w:tcPr>
                  <w:tcW w:w="689" w:type="dxa"/>
                </w:tcPr>
                <w:p w:rsidR="00DC133E" w:rsidRDefault="00DC133E" w:rsidP="00DC133E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DC133E" w:rsidRDefault="00DC133E" w:rsidP="00DC133E">
                  <w:r>
                    <w:t>Company Name</w:t>
                  </w:r>
                </w:p>
              </w:tc>
              <w:tc>
                <w:tcPr>
                  <w:tcW w:w="4394" w:type="dxa"/>
                </w:tcPr>
                <w:p w:rsidR="00DC133E" w:rsidRDefault="00DC133E" w:rsidP="00DC133E">
                  <w:r>
                    <w:t>Proposal Summary</w:t>
                  </w:r>
                </w:p>
              </w:tc>
              <w:tc>
                <w:tcPr>
                  <w:tcW w:w="1418" w:type="dxa"/>
                </w:tcPr>
                <w:p w:rsidR="00DC133E" w:rsidRDefault="00DC133E" w:rsidP="00DC133E">
                  <w:r>
                    <w:t>Date</w:t>
                  </w:r>
                </w:p>
              </w:tc>
            </w:tr>
            <w:tr w:rsidR="00DC133E" w:rsidTr="00AC74C8">
              <w:tc>
                <w:tcPr>
                  <w:tcW w:w="689" w:type="dxa"/>
                </w:tcPr>
                <w:p w:rsidR="00DC133E" w:rsidRDefault="00DC133E" w:rsidP="00DC133E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DC133E" w:rsidRDefault="00DC133E" w:rsidP="00DC133E"/>
              </w:tc>
              <w:tc>
                <w:tcPr>
                  <w:tcW w:w="4394" w:type="dxa"/>
                </w:tcPr>
                <w:p w:rsidR="00DC133E" w:rsidRDefault="00DC133E" w:rsidP="00DC133E"/>
              </w:tc>
              <w:tc>
                <w:tcPr>
                  <w:tcW w:w="1418" w:type="dxa"/>
                </w:tcPr>
                <w:p w:rsidR="00DC133E" w:rsidRDefault="00DC133E" w:rsidP="00DC133E"/>
              </w:tc>
            </w:tr>
            <w:tr w:rsidR="00DC133E" w:rsidTr="00AC74C8">
              <w:tc>
                <w:tcPr>
                  <w:tcW w:w="689" w:type="dxa"/>
                </w:tcPr>
                <w:p w:rsidR="00DC133E" w:rsidRDefault="00DC133E" w:rsidP="00DC133E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DC133E" w:rsidRDefault="00DC133E" w:rsidP="00DC133E"/>
              </w:tc>
              <w:tc>
                <w:tcPr>
                  <w:tcW w:w="4394" w:type="dxa"/>
                </w:tcPr>
                <w:p w:rsidR="00DC133E" w:rsidRDefault="00DC133E" w:rsidP="00DC133E"/>
              </w:tc>
              <w:tc>
                <w:tcPr>
                  <w:tcW w:w="1418" w:type="dxa"/>
                </w:tcPr>
                <w:p w:rsidR="00DC133E" w:rsidRDefault="00DC133E" w:rsidP="00DC133E"/>
              </w:tc>
            </w:tr>
          </w:tbl>
          <w:p w:rsidR="00DC133E" w:rsidRDefault="00DC133E"/>
          <w:p w:rsidR="00DC133E" w:rsidRDefault="00DC133E"/>
        </w:tc>
      </w:tr>
      <w:tr w:rsidR="00DC133E" w:rsidTr="00995414">
        <w:tc>
          <w:tcPr>
            <w:tcW w:w="9918" w:type="dxa"/>
            <w:gridSpan w:val="3"/>
          </w:tcPr>
          <w:p w:rsidR="00DC133E" w:rsidRPr="00FF253B" w:rsidRDefault="00FF253B">
            <w:pPr>
              <w:rPr>
                <w:b/>
              </w:rPr>
            </w:pPr>
            <w:r w:rsidRPr="00FF253B">
              <w:rPr>
                <w:b/>
              </w:rPr>
              <w:t>HIGHLIGHTS OF THE WEEK</w:t>
            </w:r>
          </w:p>
        </w:tc>
      </w:tr>
      <w:tr w:rsidR="00FF253B" w:rsidTr="00995414">
        <w:tc>
          <w:tcPr>
            <w:tcW w:w="9918" w:type="dxa"/>
            <w:gridSpan w:val="3"/>
          </w:tcPr>
          <w:p w:rsidR="00C04508" w:rsidRDefault="00AA7D8B">
            <w:r>
              <w:t>Rehearsals for the Literacy Expression day</w:t>
            </w:r>
          </w:p>
          <w:p w:rsidR="00AA7D8B" w:rsidRDefault="00AA7D8B">
            <w:r>
              <w:t>JSS 1 went for their excursion to National Museum</w:t>
            </w:r>
          </w:p>
          <w:p w:rsidR="00FF253B" w:rsidRDefault="00FF253B"/>
          <w:p w:rsidR="00FF253B" w:rsidRDefault="00FF253B"/>
        </w:tc>
      </w:tr>
      <w:tr w:rsidR="00BE736D" w:rsidTr="00995414">
        <w:tc>
          <w:tcPr>
            <w:tcW w:w="9918" w:type="dxa"/>
            <w:gridSpan w:val="3"/>
          </w:tcPr>
          <w:p w:rsidR="00BE736D" w:rsidRPr="00BE736D" w:rsidRDefault="00BE736D" w:rsidP="00AD08DF">
            <w:pPr>
              <w:rPr>
                <w:b/>
              </w:rPr>
            </w:pPr>
            <w:r w:rsidRPr="00BE736D">
              <w:rPr>
                <w:b/>
              </w:rPr>
              <w:t>TASKS</w:t>
            </w:r>
          </w:p>
        </w:tc>
      </w:tr>
      <w:tr w:rsidR="00BE736D" w:rsidTr="00995414">
        <w:tc>
          <w:tcPr>
            <w:tcW w:w="2440" w:type="dxa"/>
          </w:tcPr>
          <w:p w:rsidR="00BE736D" w:rsidRDefault="00BE736D" w:rsidP="00AD08DF">
            <w:r>
              <w:t>Completed</w:t>
            </w:r>
          </w:p>
        </w:tc>
        <w:tc>
          <w:tcPr>
            <w:tcW w:w="7478" w:type="dxa"/>
            <w:gridSpan w:val="2"/>
          </w:tcPr>
          <w:p w:rsidR="00BE736D" w:rsidRDefault="00AA7D8B" w:rsidP="00BE736D">
            <w:pPr>
              <w:pStyle w:val="ListParagraph"/>
              <w:numPr>
                <w:ilvl w:val="0"/>
                <w:numId w:val="3"/>
              </w:numPr>
            </w:pPr>
            <w:r>
              <w:t>Configuration of the ICT Labs. The systems are working now but yet to create users for the classes. For now he can only create users for admin login</w:t>
            </w:r>
          </w:p>
          <w:p w:rsidR="00BE736D" w:rsidRDefault="00AA7D8B" w:rsidP="00BE736D">
            <w:pPr>
              <w:pStyle w:val="ListParagraph"/>
              <w:numPr>
                <w:ilvl w:val="0"/>
                <w:numId w:val="3"/>
              </w:numPr>
            </w:pPr>
            <w:r>
              <w:t>Sent notes to parents owing that the school has given till 6</w:t>
            </w:r>
            <w:r w:rsidRPr="00AA7D8B">
              <w:rPr>
                <w:vertAlign w:val="superscript"/>
              </w:rPr>
              <w:t>th</w:t>
            </w:r>
            <w:r>
              <w:t xml:space="preserve"> July to complete their fees</w:t>
            </w:r>
          </w:p>
          <w:p w:rsidR="00BE736D" w:rsidRDefault="00BE736D" w:rsidP="00BE736D">
            <w:pPr>
              <w:pStyle w:val="ListParagraph"/>
              <w:numPr>
                <w:ilvl w:val="0"/>
                <w:numId w:val="3"/>
              </w:numPr>
            </w:pPr>
          </w:p>
          <w:p w:rsidR="00BE736D" w:rsidRDefault="00BE736D" w:rsidP="00BE736D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BE736D" w:rsidTr="00995414">
        <w:tc>
          <w:tcPr>
            <w:tcW w:w="2440" w:type="dxa"/>
          </w:tcPr>
          <w:p w:rsidR="00BE736D" w:rsidRDefault="00BE736D" w:rsidP="00AD08DF">
            <w:r>
              <w:t>Planned for Next Week</w:t>
            </w:r>
          </w:p>
        </w:tc>
        <w:tc>
          <w:tcPr>
            <w:tcW w:w="7478" w:type="dxa"/>
            <w:gridSpan w:val="2"/>
          </w:tcPr>
          <w:p w:rsidR="00BE736D" w:rsidRDefault="00AA7D8B" w:rsidP="00AA7D8B">
            <w:pPr>
              <w:pStyle w:val="ListParagraph"/>
              <w:numPr>
                <w:ilvl w:val="0"/>
                <w:numId w:val="4"/>
              </w:numPr>
            </w:pPr>
            <w:r>
              <w:t>Install other packages on the Server</w:t>
            </w:r>
          </w:p>
          <w:p w:rsidR="00AA7D8B" w:rsidRDefault="00AA7D8B" w:rsidP="00AA7D8B">
            <w:pPr>
              <w:pStyle w:val="ListParagraph"/>
              <w:numPr>
                <w:ilvl w:val="0"/>
                <w:numId w:val="4"/>
              </w:numPr>
            </w:pPr>
            <w:r>
              <w:t>Create users for the server</w:t>
            </w:r>
          </w:p>
        </w:tc>
      </w:tr>
      <w:tr w:rsidR="00A95083" w:rsidTr="00995414">
        <w:tc>
          <w:tcPr>
            <w:tcW w:w="9918" w:type="dxa"/>
            <w:gridSpan w:val="3"/>
          </w:tcPr>
          <w:p w:rsidR="00A95083" w:rsidRPr="00A95083" w:rsidRDefault="00A95083" w:rsidP="00A95083">
            <w:pPr>
              <w:rPr>
                <w:b/>
              </w:rPr>
            </w:pPr>
            <w:r w:rsidRPr="00A95083">
              <w:rPr>
                <w:b/>
              </w:rPr>
              <w:t>URGENT PRIORITIES FOR DIRECTOR’S ATTENTION</w:t>
            </w:r>
          </w:p>
        </w:tc>
      </w:tr>
      <w:tr w:rsidR="00A95083" w:rsidTr="00995414">
        <w:tc>
          <w:tcPr>
            <w:tcW w:w="9918" w:type="dxa"/>
            <w:gridSpan w:val="3"/>
          </w:tcPr>
          <w:p w:rsidR="00A95083" w:rsidRDefault="00A95083" w:rsidP="00A95083"/>
          <w:p w:rsidR="00A95083" w:rsidRDefault="00A95083" w:rsidP="00A95083"/>
        </w:tc>
      </w:tr>
      <w:tr w:rsidR="00955888" w:rsidTr="00995414">
        <w:tc>
          <w:tcPr>
            <w:tcW w:w="9918" w:type="dxa"/>
            <w:gridSpan w:val="3"/>
          </w:tcPr>
          <w:p w:rsidR="00955888" w:rsidRDefault="00955888" w:rsidP="00394844">
            <w:pPr>
              <w:pStyle w:val="ListParagraph"/>
            </w:pPr>
          </w:p>
        </w:tc>
      </w:tr>
    </w:tbl>
    <w:p w:rsidR="00863F1A" w:rsidRDefault="00863F1A"/>
    <w:sectPr w:rsidR="00863F1A" w:rsidSect="00FF45A7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E419C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A97342"/>
    <w:multiLevelType w:val="hybridMultilevel"/>
    <w:tmpl w:val="3906F2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11F2A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760CDF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393644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E17657"/>
    <w:multiLevelType w:val="hybridMultilevel"/>
    <w:tmpl w:val="69C2AD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96290F"/>
    <w:rsid w:val="000E7304"/>
    <w:rsid w:val="00133974"/>
    <w:rsid w:val="00150D54"/>
    <w:rsid w:val="001B0371"/>
    <w:rsid w:val="002164E4"/>
    <w:rsid w:val="00294476"/>
    <w:rsid w:val="002E2701"/>
    <w:rsid w:val="00364E0A"/>
    <w:rsid w:val="00394844"/>
    <w:rsid w:val="00401164"/>
    <w:rsid w:val="00430788"/>
    <w:rsid w:val="004A760A"/>
    <w:rsid w:val="005158A6"/>
    <w:rsid w:val="005F55F5"/>
    <w:rsid w:val="0073039D"/>
    <w:rsid w:val="007A2CEA"/>
    <w:rsid w:val="007B4880"/>
    <w:rsid w:val="00813C3E"/>
    <w:rsid w:val="00863F1A"/>
    <w:rsid w:val="00876571"/>
    <w:rsid w:val="00955888"/>
    <w:rsid w:val="0096290F"/>
    <w:rsid w:val="00990750"/>
    <w:rsid w:val="00995414"/>
    <w:rsid w:val="009B510D"/>
    <w:rsid w:val="00A95083"/>
    <w:rsid w:val="00AA7D8B"/>
    <w:rsid w:val="00AC74C8"/>
    <w:rsid w:val="00B81816"/>
    <w:rsid w:val="00BE736D"/>
    <w:rsid w:val="00C04508"/>
    <w:rsid w:val="00D04DB9"/>
    <w:rsid w:val="00D21A08"/>
    <w:rsid w:val="00D36559"/>
    <w:rsid w:val="00DC133E"/>
    <w:rsid w:val="00E002A7"/>
    <w:rsid w:val="00E91448"/>
    <w:rsid w:val="00F47ECD"/>
    <w:rsid w:val="00F623B3"/>
    <w:rsid w:val="00FF253B"/>
    <w:rsid w:val="00FF45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E0A"/>
  </w:style>
  <w:style w:type="paragraph" w:styleId="Heading1">
    <w:name w:val="heading 1"/>
    <w:basedOn w:val="Normal"/>
    <w:next w:val="Normal"/>
    <w:link w:val="Heading1Char"/>
    <w:uiPriority w:val="9"/>
    <w:qFormat/>
    <w:rsid w:val="00FF2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8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73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25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8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73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25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3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ringfield\Downloads\School%20Manager%20-%20Weekly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School Manager - Weekly Report</Template>
  <TotalTime>110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Springfield</dc:creator>
  <cp:lastModifiedBy>ralphonari2</cp:lastModifiedBy>
  <cp:revision>28</cp:revision>
  <dcterms:created xsi:type="dcterms:W3CDTF">2018-06-22T15:00:16Z</dcterms:created>
  <dcterms:modified xsi:type="dcterms:W3CDTF">2018-06-22T15:00:16Z</dcterms:modified>
</cp:coreProperties>
</file>